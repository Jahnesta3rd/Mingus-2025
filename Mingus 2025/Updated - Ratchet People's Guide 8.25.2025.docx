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B5EF4" w14:textId="326AB1DA" w:rsidR="004E7A72" w:rsidRDefault="004E7A72">
      <w:r>
        <w:br w:type="page"/>
        <w:t>Table of Contents</w:t>
      </w:r>
    </w:p>
    <w:p w14:paraId="19C3C033" w14:textId="3E98B39A" w:rsidR="004E7A72" w:rsidRPr="004E7A72" w:rsidRDefault="004E7A72" w:rsidP="004E7A72">
      <w:pPr>
        <w:pStyle w:val="Heading3"/>
        <w:rPr>
          <w:color w:val="000000"/>
        </w:rPr>
      </w:pPr>
      <w:r>
        <w:rPr>
          <w:rStyle w:val="Strong"/>
          <w:b w:val="0"/>
          <w:bCs w:val="0"/>
          <w:color w:val="000000"/>
        </w:rPr>
        <w:t>CHAPTER 1: INTRODUCTION - "Welcome to Your MINGUS Journey"</w:t>
      </w:r>
    </w:p>
    <w:p w14:paraId="3B920A37" w14:textId="0369DDAA" w:rsidR="004E7A72" w:rsidRPr="004E7A72" w:rsidRDefault="004E7A72" w:rsidP="004E7A72">
      <w:pPr>
        <w:pStyle w:val="Heading3"/>
        <w:rPr>
          <w:color w:val="000000"/>
        </w:rPr>
      </w:pPr>
      <w:r>
        <w:rPr>
          <w:rStyle w:val="Strong"/>
          <w:b w:val="0"/>
          <w:bCs w:val="0"/>
          <w:color w:val="000000"/>
        </w:rPr>
        <w:t>CHAPTER 2: THE MINGUS DIFFERENCE</w:t>
      </w:r>
    </w:p>
    <w:p w14:paraId="59918634" w14:textId="0B6C8508" w:rsidR="004E7A72" w:rsidRPr="004E7A72" w:rsidRDefault="004E7A72" w:rsidP="004E7A72">
      <w:pPr>
        <w:pStyle w:val="Heading3"/>
        <w:rPr>
          <w:color w:val="000000"/>
        </w:rPr>
      </w:pPr>
      <w:r>
        <w:rPr>
          <w:rStyle w:val="Strong"/>
          <w:b w:val="0"/>
          <w:bCs w:val="0"/>
          <w:color w:val="000000"/>
        </w:rPr>
        <w:t>CHAPTER 3: BE FAITHFUL - Developing Your Inner Foundation</w:t>
      </w:r>
    </w:p>
    <w:p w14:paraId="5296D84C" w14:textId="4F80FE69" w:rsidR="004E7A72" w:rsidRPr="004E7A72" w:rsidRDefault="004E7A72" w:rsidP="004E7A72">
      <w:pPr>
        <w:pStyle w:val="Heading3"/>
        <w:rPr>
          <w:color w:val="000000"/>
        </w:rPr>
      </w:pPr>
      <w:r>
        <w:rPr>
          <w:rStyle w:val="Strong"/>
          <w:b w:val="0"/>
          <w:bCs w:val="0"/>
          <w:color w:val="000000"/>
        </w:rPr>
        <w:t>CHAPTER 4: BE DISCIPLINED - Mental and Physical Health</w:t>
      </w:r>
    </w:p>
    <w:p w14:paraId="40DDABBB" w14:textId="2544F4EA" w:rsidR="004E7A72" w:rsidRPr="004E7A72" w:rsidRDefault="004E7A72" w:rsidP="004E7A72">
      <w:pPr>
        <w:pStyle w:val="Heading3"/>
        <w:rPr>
          <w:color w:val="000000"/>
        </w:rPr>
      </w:pPr>
      <w:r>
        <w:rPr>
          <w:rStyle w:val="Strong"/>
          <w:b w:val="0"/>
          <w:bCs w:val="0"/>
          <w:color w:val="000000"/>
        </w:rPr>
        <w:t>CHAPTER 5: DO DEVELOP - Skills and Career Excellence</w:t>
      </w:r>
    </w:p>
    <w:p w14:paraId="4A2F4B5B" w14:textId="1F0E86AA" w:rsidR="004E7A72" w:rsidRPr="004E7A72" w:rsidRDefault="004E7A72" w:rsidP="004E7A72">
      <w:pPr>
        <w:pStyle w:val="Heading3"/>
        <w:rPr>
          <w:color w:val="000000"/>
        </w:rPr>
      </w:pPr>
      <w:r>
        <w:rPr>
          <w:rStyle w:val="Strong"/>
          <w:b w:val="0"/>
          <w:bCs w:val="0"/>
          <w:color w:val="000000"/>
        </w:rPr>
        <w:t>CHAPTER 6: DO CONNECT - Building Successful Relationships</w:t>
      </w:r>
    </w:p>
    <w:p w14:paraId="00B48985" w14:textId="0ADA5430" w:rsidR="004E7A72" w:rsidRDefault="004E7A72" w:rsidP="004E7A72">
      <w:pPr>
        <w:pStyle w:val="Heading3"/>
        <w:rPr>
          <w:rStyle w:val="Strong"/>
          <w:b w:val="0"/>
          <w:bCs w:val="0"/>
          <w:color w:val="000000"/>
        </w:rPr>
      </w:pPr>
      <w:r>
        <w:rPr>
          <w:rStyle w:val="Strong"/>
          <w:b w:val="0"/>
          <w:bCs w:val="0"/>
          <w:color w:val="000000"/>
        </w:rPr>
        <w:t>CHAPTER 7: DO OPTIMIZE - Smart Life Choices</w:t>
      </w:r>
    </w:p>
    <w:p w14:paraId="7519B57A" w14:textId="46C3DCB3" w:rsidR="004E7A72" w:rsidRPr="004E7A72" w:rsidRDefault="004E7A72" w:rsidP="004E7A72">
      <w:r>
        <w:t>CHAPTER 8: HAVE – Evaluating How You Buy</w:t>
      </w:r>
    </w:p>
    <w:p w14:paraId="290C68BE" w14:textId="55464FA9" w:rsidR="004E7A72" w:rsidRDefault="004E7A72" w:rsidP="004E7A72">
      <w:pPr>
        <w:pStyle w:val="Heading3"/>
        <w:rPr>
          <w:color w:val="000000"/>
        </w:rPr>
      </w:pPr>
      <w:r>
        <w:rPr>
          <w:rStyle w:val="Strong"/>
          <w:b w:val="0"/>
          <w:bCs w:val="0"/>
          <w:color w:val="000000"/>
        </w:rPr>
        <w:t>CHAPTERS 9: MINGUS INTEGRATION</w:t>
      </w:r>
    </w:p>
    <w:p w14:paraId="23114FAD" w14:textId="7A346F99" w:rsidR="004E7A72" w:rsidRDefault="004E7A72">
      <w:r>
        <w:br w:type="page"/>
      </w:r>
    </w:p>
    <w:p w14:paraId="48AA3EFC" w14:textId="77777777" w:rsidR="004E7A72" w:rsidRDefault="004E7A72"/>
    <w:p w14:paraId="706EFF61" w14:textId="77777777" w:rsidR="00C33A5A" w:rsidRPr="00C33A5A" w:rsidRDefault="00C33A5A" w:rsidP="00C33A5A">
      <w:pPr>
        <w:spacing w:before="100" w:beforeAutospacing="1" w:after="100" w:afterAutospacing="1"/>
        <w:outlineLvl w:val="0"/>
        <w:rPr>
          <w:b/>
          <w:bCs/>
          <w:kern w:val="36"/>
          <w:sz w:val="48"/>
          <w:szCs w:val="48"/>
        </w:rPr>
      </w:pPr>
      <w:r w:rsidRPr="00C33A5A">
        <w:rPr>
          <w:b/>
          <w:bCs/>
          <w:kern w:val="36"/>
          <w:sz w:val="48"/>
          <w:szCs w:val="48"/>
        </w:rPr>
        <w:t>THE "RATCHET" PEOPLE'S GUIDE TO FINANCIAL WELLNESS</w:t>
      </w:r>
    </w:p>
    <w:p w14:paraId="6D48264B" w14:textId="77777777" w:rsidR="00C33A5A" w:rsidRPr="00C33A5A" w:rsidRDefault="00C33A5A" w:rsidP="00C33A5A">
      <w:pPr>
        <w:spacing w:before="100" w:beforeAutospacing="1" w:after="100" w:afterAutospacing="1"/>
        <w:outlineLvl w:val="1"/>
        <w:rPr>
          <w:b/>
          <w:bCs/>
          <w:sz w:val="36"/>
          <w:szCs w:val="36"/>
        </w:rPr>
      </w:pPr>
      <w:r w:rsidRPr="00C33A5A">
        <w:rPr>
          <w:b/>
          <w:bCs/>
          <w:sz w:val="36"/>
          <w:szCs w:val="36"/>
        </w:rPr>
        <w:t>INTRODUCTION - Welcome to Your MINGUS Journey</w:t>
      </w:r>
    </w:p>
    <w:p w14:paraId="03F20768" w14:textId="77777777" w:rsidR="00C33A5A" w:rsidRPr="00C33A5A" w:rsidRDefault="00C33A5A" w:rsidP="00C33A5A">
      <w:pPr>
        <w:spacing w:before="100" w:beforeAutospacing="1" w:after="100" w:afterAutospacing="1"/>
      </w:pPr>
      <w:r w:rsidRPr="00C33A5A">
        <w:t>Let's be real for a second. You picked up this book because something about your money situation isn't working the way you want it to. Maybe you're tired of having that conversation with yourself at checkout: "You know you shouldn't have paid for everyone's drinks last night..." or "Girl, you really about to buy this when your car payment is due next week?"</w:t>
      </w:r>
    </w:p>
    <w:p w14:paraId="7712D381" w14:textId="77777777" w:rsidR="00C33A5A" w:rsidRPr="00C33A5A" w:rsidRDefault="00C33A5A" w:rsidP="00C33A5A">
      <w:pPr>
        <w:spacing w:before="100" w:beforeAutospacing="1" w:after="100" w:afterAutospacing="1"/>
      </w:pPr>
      <w:r w:rsidRPr="00C33A5A">
        <w:t xml:space="preserve">I see you. And here's the thing—this isn't another book that's going to talk down to you like you can't do basic math. You already know you have more going out than coming in. </w:t>
      </w:r>
      <w:r w:rsidRPr="00C33A5A">
        <w:rPr>
          <w:b/>
          <w:bCs/>
        </w:rPr>
        <w:t>What you need is a system that actually works with your real life, not against it.</w:t>
      </w:r>
    </w:p>
    <w:p w14:paraId="2848FAF2"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What This Book Will Actually Do for You</w:t>
      </w:r>
    </w:p>
    <w:p w14:paraId="12CFCBCA" w14:textId="77777777" w:rsidR="00C33A5A" w:rsidRPr="00C33A5A" w:rsidRDefault="00C33A5A" w:rsidP="00C33A5A">
      <w:pPr>
        <w:spacing w:before="100" w:beforeAutospacing="1" w:after="100" w:afterAutospacing="1"/>
      </w:pPr>
      <w:r w:rsidRPr="00C33A5A">
        <w:t xml:space="preserve">I have one simple goal: </w:t>
      </w:r>
      <w:r w:rsidRPr="00C33A5A">
        <w:rPr>
          <w:b/>
          <w:bCs/>
        </w:rPr>
        <w:t>help you create new habits that increase your awareness of how everything in your life affects how you earn and spend money.</w:t>
      </w:r>
      <w:r w:rsidRPr="00C33A5A">
        <w:t xml:space="preserve"> Not just your budget—everything. Your health, your relationships, your stress levels, where you live, how you sleep, who you're dating. All of it connects to your bank account in ways that other financial advice completely ignores.</w:t>
      </w:r>
    </w:p>
    <w:p w14:paraId="48C9CEDC" w14:textId="77777777" w:rsidR="00C33A5A" w:rsidRPr="00C33A5A" w:rsidRDefault="00C33A5A" w:rsidP="00C33A5A">
      <w:pPr>
        <w:spacing w:before="100" w:beforeAutospacing="1" w:after="100" w:afterAutospacing="1"/>
      </w:pPr>
      <w:r w:rsidRPr="00C33A5A">
        <w:rPr>
          <w:b/>
          <w:bCs/>
        </w:rPr>
        <w:t>Here's my guarantee:</w:t>
      </w:r>
      <w:r w:rsidRPr="00C33A5A">
        <w:t xml:space="preserve"> If you give me 5 minutes a day with the strategies in this book and the MINGUS app, you'll transform from someone who's struggling across multiple areas of life into someone who knows exactly how to get back on track when things go sideways.</w:t>
      </w:r>
    </w:p>
    <w:p w14:paraId="0111BCE5"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This Isn't Just About Budgeting</w:t>
      </w:r>
    </w:p>
    <w:p w14:paraId="2088510B" w14:textId="77777777" w:rsidR="00C33A5A" w:rsidRPr="00C33A5A" w:rsidRDefault="00C33A5A" w:rsidP="00C33A5A">
      <w:pPr>
        <w:spacing w:before="100" w:beforeAutospacing="1" w:after="100" w:afterAutospacing="1"/>
      </w:pPr>
      <w:r w:rsidRPr="00C33A5A">
        <w:t>Most financial advice treats you like you're just bad at math. That's insulting and unhelpful. We're going deeper because your money problems aren't really money problems—they're life problems that show up in your spending.</w:t>
      </w:r>
    </w:p>
    <w:p w14:paraId="2899E126" w14:textId="77777777" w:rsidR="00C33A5A" w:rsidRPr="00C33A5A" w:rsidRDefault="00C33A5A" w:rsidP="00C33A5A">
      <w:pPr>
        <w:spacing w:before="100" w:beforeAutospacing="1" w:after="100" w:afterAutospacing="1"/>
      </w:pPr>
      <w:r w:rsidRPr="00C33A5A">
        <w:rPr>
          <w:b/>
          <w:bCs/>
        </w:rPr>
        <w:t>We're going to address:</w:t>
      </w:r>
    </w:p>
    <w:p w14:paraId="325F3F17" w14:textId="77777777" w:rsidR="00C33A5A" w:rsidRPr="00C33A5A" w:rsidRDefault="00C33A5A" w:rsidP="00C33A5A">
      <w:pPr>
        <w:spacing w:before="100" w:beforeAutospacing="1" w:after="100" w:afterAutospacing="1"/>
      </w:pPr>
      <w:r w:rsidRPr="00C33A5A">
        <w:rPr>
          <w:b/>
          <w:bCs/>
        </w:rPr>
        <w:t>Health</w:t>
      </w:r>
      <w:r w:rsidRPr="00C33A5A">
        <w:t>: The leading cause of financial trouble is poor health. You can't build wealth if you're physically and mentally falling apart.</w:t>
      </w:r>
    </w:p>
    <w:p w14:paraId="0B04341B" w14:textId="77777777" w:rsidR="00C33A5A" w:rsidRPr="00C33A5A" w:rsidRDefault="00C33A5A" w:rsidP="00C33A5A">
      <w:pPr>
        <w:spacing w:before="100" w:beforeAutospacing="1" w:after="100" w:afterAutospacing="1"/>
      </w:pPr>
      <w:r w:rsidRPr="00C33A5A">
        <w:rPr>
          <w:b/>
          <w:bCs/>
        </w:rPr>
        <w:t>Mental Peace</w:t>
      </w:r>
      <w:r w:rsidRPr="00C33A5A">
        <w:t>: How your relationship with yourself and your inner dialogue drives every money decision you make.</w:t>
      </w:r>
    </w:p>
    <w:p w14:paraId="3B4FAA5E" w14:textId="77777777" w:rsidR="00C33A5A" w:rsidRPr="00C33A5A" w:rsidRDefault="00C33A5A" w:rsidP="00C33A5A">
      <w:pPr>
        <w:spacing w:before="100" w:beforeAutospacing="1" w:after="100" w:afterAutospacing="1"/>
      </w:pPr>
      <w:r w:rsidRPr="00C33A5A">
        <w:rPr>
          <w:b/>
          <w:bCs/>
        </w:rPr>
        <w:t>Relationships</w:t>
      </w:r>
      <w:r w:rsidRPr="00C33A5A">
        <w:t>: Your partner, your kids, your family, your friends—they all impact how and where you spend money, whether you realize it or not.</w:t>
      </w:r>
    </w:p>
    <w:p w14:paraId="7A479CF8" w14:textId="77777777" w:rsidR="00C33A5A" w:rsidRPr="00C33A5A" w:rsidRDefault="00C33A5A" w:rsidP="00C33A5A">
      <w:pPr>
        <w:spacing w:before="100" w:beforeAutospacing="1" w:after="100" w:afterAutospacing="1"/>
      </w:pPr>
      <w:r w:rsidRPr="00C33A5A">
        <w:rPr>
          <w:b/>
          <w:bCs/>
        </w:rPr>
        <w:t>Future Thinking</w:t>
      </w:r>
      <w:r w:rsidRPr="00C33A5A">
        <w:t>: Most people make financial decisions based on how they feel right now. We're going to train you to think about how today's choices affect your future self and the people who depend on you.</w:t>
      </w:r>
    </w:p>
    <w:p w14:paraId="285DBCE6" w14:textId="77777777" w:rsidR="00C33A5A" w:rsidRPr="00C33A5A" w:rsidRDefault="00C33A5A" w:rsidP="00C33A5A">
      <w:pPr>
        <w:spacing w:before="100" w:beforeAutospacing="1" w:after="100" w:afterAutospacing="1"/>
      </w:pPr>
      <w:r w:rsidRPr="00C33A5A">
        <w:rPr>
          <w:b/>
          <w:bCs/>
        </w:rPr>
        <w:t>Skills</w:t>
      </w:r>
      <w:r w:rsidRPr="00C33A5A">
        <w:t>: The days of one job for life are over. Your ability to solve problems and generate income needs constant attention in today's economy.</w:t>
      </w:r>
    </w:p>
    <w:p w14:paraId="2F247F20" w14:textId="77777777" w:rsidR="00C33A5A" w:rsidRPr="00C33A5A" w:rsidRDefault="00C33A5A" w:rsidP="00C33A5A">
      <w:pPr>
        <w:spacing w:before="100" w:beforeAutospacing="1" w:after="100" w:afterAutospacing="1"/>
      </w:pPr>
      <w:r w:rsidRPr="00C33A5A">
        <w:rPr>
          <w:b/>
          <w:bCs/>
        </w:rPr>
        <w:t>Housing</w:t>
      </w:r>
      <w:r w:rsidRPr="00C33A5A">
        <w:t>: Where you live affects everything from your commute costs to your kids' school options to your grocery bills.</w:t>
      </w:r>
    </w:p>
    <w:p w14:paraId="262DB19D" w14:textId="77777777" w:rsidR="00C33A5A" w:rsidRPr="00C33A5A" w:rsidRDefault="00C33A5A" w:rsidP="00C33A5A">
      <w:pPr>
        <w:spacing w:before="100" w:beforeAutospacing="1" w:after="100" w:afterAutospacing="1"/>
      </w:pPr>
      <w:r w:rsidRPr="00C33A5A">
        <w:rPr>
          <w:b/>
          <w:bCs/>
        </w:rPr>
        <w:t>Transportation</w:t>
      </w:r>
      <w:r w:rsidRPr="00C33A5A">
        <w:t>: Your ability to get to work, side gigs, and opportunities directly impacts your earning potential.</w:t>
      </w:r>
    </w:p>
    <w:p w14:paraId="42039659"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Why the "Ratchet" People's Guide?</w:t>
      </w:r>
    </w:p>
    <w:p w14:paraId="1EABA4A8" w14:textId="77777777" w:rsidR="00C33A5A" w:rsidRPr="00C33A5A" w:rsidRDefault="00C33A5A" w:rsidP="00C33A5A">
      <w:pPr>
        <w:spacing w:before="100" w:beforeAutospacing="1" w:after="100" w:afterAutospacing="1"/>
      </w:pPr>
      <w:r w:rsidRPr="00C33A5A">
        <w:t>Because sometimes you need someone who gets it to tell you the truth without judgment. Sometimes you make choices that aren't perfect. Sometimes you spend money you shouldn't have. Sometimes you're just trying to feel good for a minute in a world that's constantly stressing you out.</w:t>
      </w:r>
    </w:p>
    <w:p w14:paraId="39D89015" w14:textId="77777777" w:rsidR="00C33A5A" w:rsidRPr="00C33A5A" w:rsidRDefault="00C33A5A" w:rsidP="00C33A5A">
      <w:pPr>
        <w:spacing w:before="100" w:beforeAutospacing="1" w:after="100" w:afterAutospacing="1"/>
      </w:pPr>
      <w:r w:rsidRPr="00C33A5A">
        <w:rPr>
          <w:b/>
          <w:bCs/>
        </w:rPr>
        <w:t>That's human. That's normal. And that's exactly who this book is for.</w:t>
      </w:r>
    </w:p>
    <w:p w14:paraId="441C414E" w14:textId="77777777" w:rsidR="00C33A5A" w:rsidRPr="00C33A5A" w:rsidRDefault="00C33A5A" w:rsidP="00C33A5A">
      <w:pPr>
        <w:spacing w:before="100" w:beforeAutospacing="1" w:after="100" w:afterAutospacing="1"/>
      </w:pPr>
      <w:r w:rsidRPr="00C33A5A">
        <w:t>We're not here to shame you or pretend like perfect people exist. We're here to help you build a system that works even when you're not perfect, and especially when life gets messy.</w:t>
      </w:r>
    </w:p>
    <w:p w14:paraId="0B0238B6" w14:textId="77777777" w:rsidR="00C33A5A" w:rsidRPr="00C33A5A" w:rsidRDefault="00156EE5" w:rsidP="00C33A5A">
      <w:r>
        <w:rPr>
          <w:noProof/>
        </w:rPr>
        <w:pict w14:anchorId="7436DCEE">
          <v:rect id="_x0000_i1032" alt="" style="width:468pt;height:.05pt;mso-width-percent:0;mso-height-percent:0;mso-width-percent:0;mso-height-percent:0" o:hralign="center" o:hrstd="t" o:hr="t" fillcolor="#a0a0a0" stroked="f"/>
        </w:pict>
      </w:r>
    </w:p>
    <w:p w14:paraId="6F465CC1" w14:textId="77777777" w:rsidR="00C33A5A" w:rsidRPr="00C33A5A" w:rsidRDefault="00C33A5A" w:rsidP="00C33A5A">
      <w:pPr>
        <w:spacing w:before="100" w:beforeAutospacing="1" w:after="100" w:afterAutospacing="1"/>
        <w:outlineLvl w:val="1"/>
        <w:rPr>
          <w:b/>
          <w:bCs/>
          <w:sz w:val="36"/>
          <w:szCs w:val="36"/>
        </w:rPr>
      </w:pPr>
      <w:r w:rsidRPr="00C33A5A">
        <w:rPr>
          <w:b/>
          <w:bCs/>
          <w:sz w:val="36"/>
          <w:szCs w:val="36"/>
        </w:rPr>
        <w:t>CHAPTER 2: THE MINGUS DIFFERENCE</w:t>
      </w:r>
    </w:p>
    <w:p w14:paraId="7961529E" w14:textId="77777777" w:rsidR="00C33A5A" w:rsidRPr="00C33A5A" w:rsidRDefault="00C33A5A" w:rsidP="00C33A5A">
      <w:pPr>
        <w:spacing w:before="100" w:beforeAutospacing="1" w:after="100" w:afterAutospacing="1"/>
      </w:pPr>
      <w:r w:rsidRPr="00C33A5A">
        <w:t>Let me tell you why every other financial app and budgeting system has probably failed you, and why MINGUS is different.</w:t>
      </w:r>
    </w:p>
    <w:p w14:paraId="25AB7701" w14:textId="77777777" w:rsidR="00C33A5A" w:rsidRPr="00C33A5A" w:rsidRDefault="00C33A5A" w:rsidP="00C33A5A">
      <w:pPr>
        <w:spacing w:before="100" w:beforeAutospacing="1" w:after="100" w:afterAutospacing="1"/>
      </w:pPr>
      <w:r w:rsidRPr="00C33A5A">
        <w:t>Traditional budgeting is like getting a diagnosis without treatment. "Congratulations, you spend more than you make!" Okay... and? That's not helpful. That's just depressing.</w:t>
      </w:r>
    </w:p>
    <w:p w14:paraId="3E0121BA" w14:textId="77777777" w:rsidR="00C33A5A" w:rsidRPr="00C33A5A" w:rsidRDefault="00C33A5A" w:rsidP="00C33A5A">
      <w:pPr>
        <w:spacing w:before="100" w:beforeAutospacing="1" w:after="100" w:afterAutospacing="1"/>
      </w:pPr>
      <w:r w:rsidRPr="00C33A5A">
        <w:rPr>
          <w:b/>
          <w:bCs/>
        </w:rPr>
        <w:t>MINGUS doesn't just tell you what you already know—it helps you understand WHY you make the money decisions you make, and more importantly, how to change those patterns.</w:t>
      </w:r>
    </w:p>
    <w:p w14:paraId="4C77B788"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The Problem with Traditional Financial Advice</w:t>
      </w:r>
    </w:p>
    <w:p w14:paraId="27C8C9E1" w14:textId="77777777" w:rsidR="00C33A5A" w:rsidRPr="00C33A5A" w:rsidRDefault="00C33A5A" w:rsidP="00C33A5A">
      <w:pPr>
        <w:spacing w:before="100" w:beforeAutospacing="1" w:after="100" w:afterAutospacing="1"/>
      </w:pPr>
      <w:r w:rsidRPr="00C33A5A">
        <w:t>Most financial advice assumes you're a robot who makes purely logical decisions. But real life doesn't work that way. You don't spend $40 on DoorDash because you can't do math. You spend it because:</w:t>
      </w:r>
    </w:p>
    <w:p w14:paraId="5CF57EAC" w14:textId="77777777" w:rsidR="00C33A5A" w:rsidRPr="00C33A5A" w:rsidRDefault="00C33A5A" w:rsidP="00C33A5A">
      <w:pPr>
        <w:numPr>
          <w:ilvl w:val="0"/>
          <w:numId w:val="43"/>
        </w:numPr>
        <w:spacing w:before="100" w:beforeAutospacing="1" w:after="100" w:afterAutospacing="1"/>
      </w:pPr>
      <w:r w:rsidRPr="00C33A5A">
        <w:t>You had a stressful day at work</w:t>
      </w:r>
    </w:p>
    <w:p w14:paraId="510986B1" w14:textId="77777777" w:rsidR="00C33A5A" w:rsidRPr="00C33A5A" w:rsidRDefault="00C33A5A" w:rsidP="00C33A5A">
      <w:pPr>
        <w:numPr>
          <w:ilvl w:val="0"/>
          <w:numId w:val="43"/>
        </w:numPr>
        <w:spacing w:before="100" w:beforeAutospacing="1" w:after="100" w:afterAutospacing="1"/>
      </w:pPr>
      <w:r w:rsidRPr="00C33A5A">
        <w:t>Your relationship is going through something</w:t>
      </w:r>
    </w:p>
    <w:p w14:paraId="758117F4" w14:textId="77777777" w:rsidR="00C33A5A" w:rsidRPr="00C33A5A" w:rsidRDefault="00C33A5A" w:rsidP="00C33A5A">
      <w:pPr>
        <w:numPr>
          <w:ilvl w:val="0"/>
          <w:numId w:val="43"/>
        </w:numPr>
        <w:spacing w:before="100" w:beforeAutospacing="1" w:after="100" w:afterAutospacing="1"/>
      </w:pPr>
      <w:r w:rsidRPr="00C33A5A">
        <w:t>You're exhausted and don't want to cook</w:t>
      </w:r>
    </w:p>
    <w:p w14:paraId="7480DBCE" w14:textId="77777777" w:rsidR="00C33A5A" w:rsidRPr="00C33A5A" w:rsidRDefault="00C33A5A" w:rsidP="00C33A5A">
      <w:pPr>
        <w:numPr>
          <w:ilvl w:val="0"/>
          <w:numId w:val="43"/>
        </w:numPr>
        <w:spacing w:before="100" w:beforeAutospacing="1" w:after="100" w:afterAutospacing="1"/>
      </w:pPr>
      <w:r w:rsidRPr="00C33A5A">
        <w:t>You feel like you "deserve" something nice</w:t>
      </w:r>
    </w:p>
    <w:p w14:paraId="0E7D6AE5" w14:textId="77777777" w:rsidR="00C33A5A" w:rsidRPr="00C33A5A" w:rsidRDefault="00C33A5A" w:rsidP="00C33A5A">
      <w:pPr>
        <w:numPr>
          <w:ilvl w:val="0"/>
          <w:numId w:val="43"/>
        </w:numPr>
        <w:spacing w:before="100" w:beforeAutospacing="1" w:after="100" w:afterAutospacing="1"/>
      </w:pPr>
      <w:r w:rsidRPr="00C33A5A">
        <w:t>You're avoiding dealing with something else</w:t>
      </w:r>
    </w:p>
    <w:p w14:paraId="7C7A8CCF" w14:textId="77777777" w:rsidR="00C33A5A" w:rsidRPr="00C33A5A" w:rsidRDefault="00C33A5A" w:rsidP="00C33A5A">
      <w:pPr>
        <w:spacing w:before="100" w:beforeAutospacing="1" w:after="100" w:afterAutospacing="1"/>
      </w:pPr>
      <w:r w:rsidRPr="00C33A5A">
        <w:rPr>
          <w:b/>
          <w:bCs/>
        </w:rPr>
        <w:t>Traditional budgeting ignores all of this context.</w:t>
      </w:r>
      <w:r w:rsidRPr="00C33A5A">
        <w:t xml:space="preserve"> It's like trying to lose weight by only counting calories while ignoring stress, sleep, emotions, and everything else that drives your eating habits.</w:t>
      </w:r>
    </w:p>
    <w:p w14:paraId="0478D531"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How MINGUS Actually Works</w:t>
      </w:r>
    </w:p>
    <w:p w14:paraId="2A97732C" w14:textId="77777777" w:rsidR="00C33A5A" w:rsidRPr="00C33A5A" w:rsidRDefault="00C33A5A" w:rsidP="00C33A5A">
      <w:pPr>
        <w:spacing w:before="100" w:beforeAutospacing="1" w:after="100" w:afterAutospacing="1"/>
      </w:pPr>
      <w:r w:rsidRPr="00C33A5A">
        <w:t>Instead of just tracking money in and money out, MINGUS tracks the connection between your life and your spending. We ask questions like:</w:t>
      </w:r>
    </w:p>
    <w:p w14:paraId="0F2A2592" w14:textId="77777777" w:rsidR="00C33A5A" w:rsidRPr="00C33A5A" w:rsidRDefault="00C33A5A" w:rsidP="00C33A5A">
      <w:pPr>
        <w:numPr>
          <w:ilvl w:val="0"/>
          <w:numId w:val="44"/>
        </w:numPr>
        <w:spacing w:before="100" w:beforeAutospacing="1" w:after="100" w:afterAutospacing="1"/>
      </w:pPr>
      <w:r w:rsidRPr="00C33A5A">
        <w:t>How did you sleep last night? (Poor sleep leads to poor financial decisions)</w:t>
      </w:r>
    </w:p>
    <w:p w14:paraId="5EF0098F" w14:textId="77777777" w:rsidR="00C33A5A" w:rsidRPr="00C33A5A" w:rsidRDefault="00C33A5A" w:rsidP="00C33A5A">
      <w:pPr>
        <w:numPr>
          <w:ilvl w:val="0"/>
          <w:numId w:val="44"/>
        </w:numPr>
        <w:spacing w:before="100" w:beforeAutospacing="1" w:after="100" w:afterAutospacing="1"/>
      </w:pPr>
      <w:r w:rsidRPr="00C33A5A">
        <w:t>How stressed are you feeling today? (Stress spending is real and expensive)</w:t>
      </w:r>
    </w:p>
    <w:p w14:paraId="39ABA3A4" w14:textId="77777777" w:rsidR="00C33A5A" w:rsidRPr="00C33A5A" w:rsidRDefault="00C33A5A" w:rsidP="00C33A5A">
      <w:pPr>
        <w:numPr>
          <w:ilvl w:val="0"/>
          <w:numId w:val="44"/>
        </w:numPr>
        <w:spacing w:before="100" w:beforeAutospacing="1" w:after="100" w:afterAutospacing="1"/>
      </w:pPr>
      <w:r w:rsidRPr="00C33A5A">
        <w:t>How are your relationships going? (Relationship problems cost money)</w:t>
      </w:r>
    </w:p>
    <w:p w14:paraId="08B1AB9D" w14:textId="77777777" w:rsidR="00C33A5A" w:rsidRPr="00C33A5A" w:rsidRDefault="00C33A5A" w:rsidP="00C33A5A">
      <w:pPr>
        <w:numPr>
          <w:ilvl w:val="0"/>
          <w:numId w:val="44"/>
        </w:numPr>
        <w:spacing w:before="100" w:beforeAutospacing="1" w:after="100" w:afterAutospacing="1"/>
      </w:pPr>
      <w:r w:rsidRPr="00C33A5A">
        <w:t>When was the last time you moved your body? (Physical health affects financial health)</w:t>
      </w:r>
    </w:p>
    <w:p w14:paraId="23116221" w14:textId="77777777" w:rsidR="00C33A5A" w:rsidRPr="00C33A5A" w:rsidRDefault="00C33A5A" w:rsidP="00C33A5A">
      <w:pPr>
        <w:numPr>
          <w:ilvl w:val="0"/>
          <w:numId w:val="44"/>
        </w:numPr>
        <w:spacing w:before="100" w:beforeAutospacing="1" w:after="100" w:afterAutospacing="1"/>
      </w:pPr>
      <w:r w:rsidRPr="00C33A5A">
        <w:t>What's your energy level? (Low energy leads to expensive convenience choices)</w:t>
      </w:r>
    </w:p>
    <w:p w14:paraId="6CEE5963" w14:textId="77777777" w:rsidR="00C33A5A" w:rsidRPr="00C33A5A" w:rsidRDefault="00C33A5A" w:rsidP="00C33A5A">
      <w:pPr>
        <w:spacing w:before="100" w:beforeAutospacing="1" w:after="100" w:afterAutospacing="1"/>
      </w:pPr>
      <w:r w:rsidRPr="00C33A5A">
        <w:rPr>
          <w:b/>
          <w:bCs/>
        </w:rPr>
        <w:t>Then we show you the patterns.</w:t>
      </w:r>
      <w:r w:rsidRPr="00C33A5A">
        <w:t xml:space="preserve"> You'll start to see that the weeks you skip working out are the same weeks you overspend on food. You'll notice that the days you don't check in with yourself mentally are the days you make impulse purchases you regret.</w:t>
      </w:r>
    </w:p>
    <w:p w14:paraId="0EE81D29"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Why This Method Works: My Story</w:t>
      </w:r>
    </w:p>
    <w:p w14:paraId="79B35A79" w14:textId="77777777" w:rsidR="00C33A5A" w:rsidRPr="00C33A5A" w:rsidRDefault="00C33A5A" w:rsidP="00C33A5A">
      <w:pPr>
        <w:spacing w:before="100" w:beforeAutospacing="1" w:after="100" w:afterAutospacing="1"/>
      </w:pPr>
      <w:r w:rsidRPr="00C33A5A">
        <w:t>I developed this approach because I went through a period where everything I thought I could depend on disappeared. I was the only child responsible for taking care of my aging mother and grandmother while trying to build my own financial future. Traditional budgeting wasn't cutting it because my money problems weren't just about money—they were about stress, family obligations, health scares, and trying to figure out how to plan for a future that felt uncertain.</w:t>
      </w:r>
    </w:p>
    <w:p w14:paraId="70A2D714" w14:textId="77777777" w:rsidR="00C33A5A" w:rsidRPr="00C33A5A" w:rsidRDefault="00C33A5A" w:rsidP="00C33A5A">
      <w:pPr>
        <w:spacing w:before="100" w:beforeAutospacing="1" w:after="100" w:afterAutospacing="1"/>
      </w:pPr>
      <w:r w:rsidRPr="00C33A5A">
        <w:rPr>
          <w:b/>
          <w:bCs/>
        </w:rPr>
        <w:t>That experience taught me that you can't separate your financial life from the rest of your life.</w:t>
      </w:r>
      <w:r w:rsidRPr="00C33A5A">
        <w:t xml:space="preserve"> They're all connected. Your health affects your earning potential. Your relationships affect your spending patterns. Your living situation affects your stress levels, which affects your decision-making, which affects your money.</w:t>
      </w:r>
    </w:p>
    <w:p w14:paraId="322215AC" w14:textId="77777777" w:rsidR="00C33A5A" w:rsidRPr="00C33A5A" w:rsidRDefault="00C33A5A" w:rsidP="00C33A5A">
      <w:pPr>
        <w:spacing w:before="100" w:beforeAutospacing="1" w:after="100" w:afterAutospacing="1"/>
      </w:pPr>
      <w:r w:rsidRPr="00C33A5A">
        <w:t>Once I started tracking these connections, everything changed. Not overnight, but consistently and permanently.</w:t>
      </w:r>
    </w:p>
    <w:p w14:paraId="60A6479E"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The Five Pillars of the MINGUS Method</w:t>
      </w:r>
    </w:p>
    <w:p w14:paraId="661653F5" w14:textId="77777777" w:rsidR="00C33A5A" w:rsidRPr="00C33A5A" w:rsidRDefault="00C33A5A" w:rsidP="00C33A5A">
      <w:pPr>
        <w:spacing w:before="100" w:beforeAutospacing="1" w:after="100" w:afterAutospacing="1"/>
      </w:pPr>
      <w:r w:rsidRPr="00C33A5A">
        <w:rPr>
          <w:b/>
          <w:bCs/>
        </w:rPr>
        <w:t>1. Health Foundation (Physical and Mental)</w:t>
      </w:r>
      <w:r w:rsidRPr="00C33A5A">
        <w:t xml:space="preserve"> Your body and mind are your most important financial assets. When they're not working properly, everything else gets more expensive.</w:t>
      </w:r>
    </w:p>
    <w:p w14:paraId="019FDCDD" w14:textId="77777777" w:rsidR="00C33A5A" w:rsidRPr="00C33A5A" w:rsidRDefault="00C33A5A" w:rsidP="00C33A5A">
      <w:pPr>
        <w:spacing w:before="100" w:beforeAutospacing="1" w:after="100" w:afterAutospacing="1"/>
      </w:pPr>
      <w:r w:rsidRPr="00C33A5A">
        <w:rPr>
          <w:b/>
          <w:bCs/>
        </w:rPr>
        <w:t>2. Relationship Intelligence (Daily and Family)</w:t>
      </w:r>
      <w:r w:rsidRPr="00C33A5A">
        <w:t xml:space="preserve"> The people in your life—coworkers, friends, romantic partners, family—all influence your financial decisions. Understanding these dynamics helps you make better choices.</w:t>
      </w:r>
    </w:p>
    <w:p w14:paraId="6CE8AB40" w14:textId="77777777" w:rsidR="00C33A5A" w:rsidRPr="00C33A5A" w:rsidRDefault="00C33A5A" w:rsidP="00C33A5A">
      <w:pPr>
        <w:spacing w:before="100" w:beforeAutospacing="1" w:after="100" w:afterAutospacing="1"/>
      </w:pPr>
      <w:r w:rsidRPr="00C33A5A">
        <w:rPr>
          <w:b/>
          <w:bCs/>
        </w:rPr>
        <w:t>3. Housing Strategy</w:t>
      </w:r>
      <w:r w:rsidRPr="00C33A5A">
        <w:t xml:space="preserve"> Where you live drives stress levels, commute costs, food access, safety, and opportunities. Getting this right affects everything else.</w:t>
      </w:r>
    </w:p>
    <w:p w14:paraId="34FEB375" w14:textId="77777777" w:rsidR="00C33A5A" w:rsidRPr="00C33A5A" w:rsidRDefault="00C33A5A" w:rsidP="00C33A5A">
      <w:pPr>
        <w:spacing w:before="100" w:beforeAutospacing="1" w:after="100" w:afterAutospacing="1"/>
      </w:pPr>
      <w:r w:rsidRPr="00C33A5A">
        <w:rPr>
          <w:b/>
          <w:bCs/>
        </w:rPr>
        <w:t>4. Spiritual Foundation</w:t>
      </w:r>
      <w:r w:rsidRPr="00C33A5A">
        <w:t xml:space="preserve"> Your life philosophy and what keeps you going during tough times. This isn't about religion necessarily—it's about having something bigger than yourself to lean on when making difficult decisions.</w:t>
      </w:r>
    </w:p>
    <w:p w14:paraId="2A37629A" w14:textId="77777777" w:rsidR="00C33A5A" w:rsidRPr="00C33A5A" w:rsidRDefault="00C33A5A" w:rsidP="00C33A5A">
      <w:pPr>
        <w:spacing w:before="100" w:beforeAutospacing="1" w:after="100" w:afterAutospacing="1"/>
      </w:pPr>
      <w:r w:rsidRPr="00C33A5A">
        <w:rPr>
          <w:b/>
          <w:bCs/>
        </w:rPr>
        <w:t>5. Future Thinking</w:t>
      </w:r>
      <w:r w:rsidRPr="00C33A5A">
        <w:t xml:space="preserve"> Most people make decisions based on how they feel right now. We train you to consider how today's choices affect your future self and the people who depend on you.</w:t>
      </w:r>
    </w:p>
    <w:p w14:paraId="29CE7248"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A Real Example: How It All Connects</w:t>
      </w:r>
    </w:p>
    <w:p w14:paraId="700300CE" w14:textId="77777777" w:rsidR="00C33A5A" w:rsidRPr="00C33A5A" w:rsidRDefault="00C33A5A" w:rsidP="00C33A5A">
      <w:pPr>
        <w:spacing w:before="100" w:beforeAutospacing="1" w:after="100" w:afterAutospacing="1"/>
      </w:pPr>
      <w:r w:rsidRPr="00C33A5A">
        <w:t>Let's say you're having a rough week. Your relationship is stressful, you're not sleeping well, you skipped your workout three days in a row, and you're behind on a project at work.</w:t>
      </w:r>
    </w:p>
    <w:p w14:paraId="3E42D812" w14:textId="77777777" w:rsidR="00C33A5A" w:rsidRPr="00C33A5A" w:rsidRDefault="00C33A5A" w:rsidP="00C33A5A">
      <w:pPr>
        <w:spacing w:before="100" w:beforeAutospacing="1" w:after="100" w:afterAutospacing="1"/>
      </w:pPr>
      <w:r w:rsidRPr="00C33A5A">
        <w:rPr>
          <w:b/>
          <w:bCs/>
        </w:rPr>
        <w:t>Traditional budgeting says:</w:t>
      </w:r>
      <w:r w:rsidRPr="00C33A5A">
        <w:t xml:space="preserve"> "Just stick to your budget."</w:t>
      </w:r>
    </w:p>
    <w:p w14:paraId="2568007C" w14:textId="77777777" w:rsidR="00C33A5A" w:rsidRPr="00C33A5A" w:rsidRDefault="00C33A5A" w:rsidP="00C33A5A">
      <w:pPr>
        <w:spacing w:before="100" w:beforeAutospacing="1" w:after="100" w:afterAutospacing="1"/>
      </w:pPr>
      <w:r w:rsidRPr="00C33A5A">
        <w:rPr>
          <w:b/>
          <w:bCs/>
        </w:rPr>
        <w:t>MINGUS says:</w:t>
      </w:r>
      <w:r w:rsidRPr="00C33A5A">
        <w:t xml:space="preserve"> "Let's address why you're in this pattern and how it's affecting your money."</w:t>
      </w:r>
    </w:p>
    <w:p w14:paraId="21E755A3" w14:textId="77777777" w:rsidR="00C33A5A" w:rsidRPr="00C33A5A" w:rsidRDefault="00C33A5A" w:rsidP="00C33A5A">
      <w:pPr>
        <w:spacing w:before="100" w:beforeAutospacing="1" w:after="100" w:afterAutospacing="1"/>
      </w:pPr>
      <w:r w:rsidRPr="00C33A5A">
        <w:t>Here's what we might discover:</w:t>
      </w:r>
    </w:p>
    <w:p w14:paraId="42CD17B8" w14:textId="77777777" w:rsidR="00C33A5A" w:rsidRPr="00C33A5A" w:rsidRDefault="00C33A5A" w:rsidP="00C33A5A">
      <w:pPr>
        <w:numPr>
          <w:ilvl w:val="0"/>
          <w:numId w:val="45"/>
        </w:numPr>
        <w:spacing w:before="100" w:beforeAutospacing="1" w:after="100" w:afterAutospacing="1"/>
      </w:pPr>
      <w:r w:rsidRPr="00C33A5A">
        <w:rPr>
          <w:b/>
          <w:bCs/>
        </w:rPr>
        <w:t>Poor sleep</w:t>
      </w:r>
      <w:r w:rsidRPr="00C33A5A">
        <w:t xml:space="preserve"> is affecting your focus at work, making you feel behind and stressed</w:t>
      </w:r>
    </w:p>
    <w:p w14:paraId="5113CEF3" w14:textId="77777777" w:rsidR="00C33A5A" w:rsidRPr="00C33A5A" w:rsidRDefault="00C33A5A" w:rsidP="00C33A5A">
      <w:pPr>
        <w:numPr>
          <w:ilvl w:val="0"/>
          <w:numId w:val="45"/>
        </w:numPr>
        <w:spacing w:before="100" w:beforeAutospacing="1" w:after="100" w:afterAutospacing="1"/>
      </w:pPr>
      <w:r w:rsidRPr="00C33A5A">
        <w:rPr>
          <w:b/>
          <w:bCs/>
        </w:rPr>
        <w:t>Relationship stress</w:t>
      </w:r>
      <w:r w:rsidRPr="00C33A5A">
        <w:t xml:space="preserve"> is making you want to avoid going home, so you're eating out more</w:t>
      </w:r>
    </w:p>
    <w:p w14:paraId="7FF729B3" w14:textId="77777777" w:rsidR="00C33A5A" w:rsidRPr="00C33A5A" w:rsidRDefault="00C33A5A" w:rsidP="00C33A5A">
      <w:pPr>
        <w:numPr>
          <w:ilvl w:val="0"/>
          <w:numId w:val="45"/>
        </w:numPr>
        <w:spacing w:before="100" w:beforeAutospacing="1" w:after="100" w:afterAutospacing="1"/>
      </w:pPr>
      <w:r w:rsidRPr="00C33A5A">
        <w:rPr>
          <w:b/>
          <w:bCs/>
        </w:rPr>
        <w:t>Skipping workouts</w:t>
      </w:r>
      <w:r w:rsidRPr="00C33A5A">
        <w:t xml:space="preserve"> is reducing your energy and mood, leading to more convenience spending</w:t>
      </w:r>
    </w:p>
    <w:p w14:paraId="4807A7AC" w14:textId="77777777" w:rsidR="00C33A5A" w:rsidRPr="00C33A5A" w:rsidRDefault="00C33A5A" w:rsidP="00C33A5A">
      <w:pPr>
        <w:numPr>
          <w:ilvl w:val="0"/>
          <w:numId w:val="45"/>
        </w:numPr>
        <w:spacing w:before="100" w:beforeAutospacing="1" w:after="100" w:afterAutospacing="1"/>
      </w:pPr>
      <w:r w:rsidRPr="00C33A5A">
        <w:rPr>
          <w:b/>
          <w:bCs/>
        </w:rPr>
        <w:t>Work stress</w:t>
      </w:r>
      <w:r w:rsidRPr="00C33A5A">
        <w:t xml:space="preserve"> is making you feel like you "deserve" stress purchases</w:t>
      </w:r>
    </w:p>
    <w:p w14:paraId="68B83DD6" w14:textId="77777777" w:rsidR="00C33A5A" w:rsidRPr="00C33A5A" w:rsidRDefault="00C33A5A" w:rsidP="00C33A5A">
      <w:pPr>
        <w:spacing w:before="100" w:beforeAutospacing="1" w:after="100" w:afterAutospacing="1"/>
      </w:pPr>
      <w:r w:rsidRPr="00C33A5A">
        <w:t>Instead of just telling you to spend less, we help you see that addressing the sleep issue, having one honest conversation about the relationship, and doing a 20-minute workout might actually solve the spending problem more effectively than any budget.</w:t>
      </w:r>
    </w:p>
    <w:p w14:paraId="7F291819" w14:textId="77777777" w:rsidR="00C33A5A" w:rsidRPr="00C33A5A" w:rsidRDefault="00C33A5A" w:rsidP="00C33A5A">
      <w:pPr>
        <w:spacing w:before="100" w:beforeAutospacing="1" w:after="100" w:afterAutospacing="1"/>
      </w:pPr>
      <w:r w:rsidRPr="00C33A5A">
        <w:rPr>
          <w:b/>
          <w:bCs/>
        </w:rPr>
        <w:t>That's the MINGUS difference.</w:t>
      </w:r>
    </w:p>
    <w:p w14:paraId="668E83B8"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How the App Makes This Practical</w:t>
      </w:r>
    </w:p>
    <w:p w14:paraId="046027CD" w14:textId="77777777" w:rsidR="00C33A5A" w:rsidRPr="00C33A5A" w:rsidRDefault="00C33A5A" w:rsidP="00C33A5A">
      <w:pPr>
        <w:spacing w:before="100" w:beforeAutospacing="1" w:after="100" w:afterAutospacing="1"/>
      </w:pPr>
      <w:r w:rsidRPr="00C33A5A">
        <w:t>The MINGUS app doesn't just track your money—it tracks your life and shows you how it all connects:</w:t>
      </w:r>
    </w:p>
    <w:p w14:paraId="77E3A3E8" w14:textId="77777777" w:rsidR="00C33A5A" w:rsidRPr="00C33A5A" w:rsidRDefault="00C33A5A" w:rsidP="00C33A5A">
      <w:pPr>
        <w:numPr>
          <w:ilvl w:val="0"/>
          <w:numId w:val="46"/>
        </w:numPr>
        <w:spacing w:before="100" w:beforeAutospacing="1" w:after="100" w:afterAutospacing="1"/>
      </w:pPr>
      <w:r w:rsidRPr="00C33A5A">
        <w:rPr>
          <w:b/>
          <w:bCs/>
        </w:rPr>
        <w:t>Daily check-ins</w:t>
      </w:r>
      <w:r w:rsidRPr="00C33A5A">
        <w:t xml:space="preserve"> that take 2 minutes and help you see patterns</w:t>
      </w:r>
    </w:p>
    <w:p w14:paraId="73140393" w14:textId="77777777" w:rsidR="00C33A5A" w:rsidRPr="00C33A5A" w:rsidRDefault="00C33A5A" w:rsidP="00C33A5A">
      <w:pPr>
        <w:numPr>
          <w:ilvl w:val="0"/>
          <w:numId w:val="46"/>
        </w:numPr>
        <w:spacing w:before="100" w:beforeAutospacing="1" w:after="100" w:afterAutospacing="1"/>
      </w:pPr>
      <w:r w:rsidRPr="00C33A5A">
        <w:rPr>
          <w:b/>
          <w:bCs/>
        </w:rPr>
        <w:t>Spending alerts</w:t>
      </w:r>
      <w:r w:rsidRPr="00C33A5A">
        <w:t xml:space="preserve"> that ask "What's really going on?" before you make purchases</w:t>
      </w:r>
    </w:p>
    <w:p w14:paraId="61DA07D3" w14:textId="77777777" w:rsidR="00C33A5A" w:rsidRPr="00C33A5A" w:rsidRDefault="00C33A5A" w:rsidP="00C33A5A">
      <w:pPr>
        <w:numPr>
          <w:ilvl w:val="0"/>
          <w:numId w:val="46"/>
        </w:numPr>
        <w:spacing w:before="100" w:beforeAutospacing="1" w:after="100" w:afterAutospacing="1"/>
      </w:pPr>
      <w:r w:rsidRPr="00C33A5A">
        <w:rPr>
          <w:b/>
          <w:bCs/>
        </w:rPr>
        <w:t>Future impact</w:t>
      </w:r>
      <w:r w:rsidRPr="00C33A5A">
        <w:t xml:space="preserve"> calculations that show how today's choice affects your goals</w:t>
      </w:r>
    </w:p>
    <w:p w14:paraId="046B1960" w14:textId="77777777" w:rsidR="00C33A5A" w:rsidRPr="00C33A5A" w:rsidRDefault="00C33A5A" w:rsidP="00C33A5A">
      <w:pPr>
        <w:numPr>
          <w:ilvl w:val="0"/>
          <w:numId w:val="46"/>
        </w:numPr>
        <w:spacing w:before="100" w:beforeAutospacing="1" w:after="100" w:afterAutospacing="1"/>
      </w:pPr>
      <w:r w:rsidRPr="00C33A5A">
        <w:rPr>
          <w:b/>
          <w:bCs/>
        </w:rPr>
        <w:t>Pattern recognition</w:t>
      </w:r>
      <w:r w:rsidRPr="00C33A5A">
        <w:t xml:space="preserve"> that helps you identify your personal triggers</w:t>
      </w:r>
    </w:p>
    <w:p w14:paraId="1BB924AF" w14:textId="77777777" w:rsidR="00C33A5A" w:rsidRPr="00C33A5A" w:rsidRDefault="00C33A5A" w:rsidP="00C33A5A">
      <w:pPr>
        <w:numPr>
          <w:ilvl w:val="0"/>
          <w:numId w:val="46"/>
        </w:numPr>
        <w:spacing w:before="100" w:beforeAutospacing="1" w:after="100" w:afterAutospacing="1"/>
      </w:pPr>
      <w:r w:rsidRPr="00C33A5A">
        <w:rPr>
          <w:b/>
          <w:bCs/>
        </w:rPr>
        <w:t>Celebration system</w:t>
      </w:r>
      <w:r w:rsidRPr="00C33A5A">
        <w:t xml:space="preserve"> that acknowledges your wins, not just your mistakes</w:t>
      </w:r>
    </w:p>
    <w:p w14:paraId="28C118E1"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Why This Matters More Now Than Ever</w:t>
      </w:r>
    </w:p>
    <w:p w14:paraId="12E43846" w14:textId="77777777" w:rsidR="00C33A5A" w:rsidRPr="00C33A5A" w:rsidRDefault="00C33A5A" w:rsidP="00C33A5A">
      <w:pPr>
        <w:spacing w:before="100" w:beforeAutospacing="1" w:after="100" w:afterAutospacing="1"/>
      </w:pPr>
      <w:r w:rsidRPr="00C33A5A">
        <w:t xml:space="preserve">The world is changing in ways that make financial awareness more critical than ever. The safety nets previous generations counted on are disappearing. </w:t>
      </w:r>
      <w:r w:rsidRPr="00C33A5A">
        <w:rPr>
          <w:b/>
          <w:bCs/>
        </w:rPr>
        <w:t>Your financial security is increasingly dependent on your ability to make good decisions consistently over time.</w:t>
      </w:r>
    </w:p>
    <w:p w14:paraId="584F8250" w14:textId="77777777" w:rsidR="00C33A5A" w:rsidRPr="00C33A5A" w:rsidRDefault="00C33A5A" w:rsidP="00C33A5A">
      <w:pPr>
        <w:spacing w:before="100" w:beforeAutospacing="1" w:after="100" w:afterAutospacing="1"/>
      </w:pPr>
      <w:r w:rsidRPr="00C33A5A">
        <w:t>This isn't about perfection—it's about awareness and improvement. When you understand why you make the money choices you make, you can start making different choices. And when those different choices compound over time, your entire financial picture transforms.</w:t>
      </w:r>
    </w:p>
    <w:p w14:paraId="7D470955" w14:textId="77777777" w:rsidR="00C33A5A" w:rsidRPr="00C33A5A" w:rsidRDefault="00156EE5" w:rsidP="00C33A5A">
      <w:r>
        <w:rPr>
          <w:noProof/>
        </w:rPr>
        <w:pict w14:anchorId="77C693F6">
          <v:rect id="_x0000_i1031" alt="" style="width:468pt;height:.05pt;mso-width-percent:0;mso-height-percent:0;mso-width-percent:0;mso-height-percent:0" o:hralign="center" o:hrstd="t" o:hr="t" fillcolor="#a0a0a0" stroked="f"/>
        </w:pict>
      </w:r>
    </w:p>
    <w:p w14:paraId="293DECA7" w14:textId="77777777" w:rsidR="00C33A5A" w:rsidRPr="00C33A5A" w:rsidRDefault="00C33A5A" w:rsidP="00C33A5A">
      <w:pPr>
        <w:spacing w:before="100" w:beforeAutospacing="1" w:after="100" w:afterAutospacing="1"/>
        <w:outlineLvl w:val="1"/>
        <w:rPr>
          <w:b/>
          <w:bCs/>
          <w:sz w:val="36"/>
          <w:szCs w:val="36"/>
        </w:rPr>
      </w:pPr>
      <w:r w:rsidRPr="00C33A5A">
        <w:rPr>
          <w:b/>
          <w:bCs/>
          <w:sz w:val="36"/>
          <w:szCs w:val="36"/>
        </w:rPr>
        <w:t>CHAPTER 3: BE FAITH FILLED - Developing Your Inner Foundation (Enhanced)</w:t>
      </w:r>
    </w:p>
    <w:p w14:paraId="47AC965D" w14:textId="77777777" w:rsidR="00C33A5A" w:rsidRPr="00C33A5A" w:rsidRDefault="00C33A5A" w:rsidP="00C33A5A">
      <w:pPr>
        <w:spacing w:before="100" w:beforeAutospacing="1" w:after="100" w:afterAutospacing="1"/>
      </w:pPr>
      <w:r w:rsidRPr="00C33A5A">
        <w:t xml:space="preserve">The number one thing you need to understand about building real wealth is this: </w:t>
      </w:r>
      <w:r w:rsidRPr="00C33A5A">
        <w:rPr>
          <w:b/>
          <w:bCs/>
        </w:rPr>
        <w:t>you need something bigger than yourself to lean on.</w:t>
      </w:r>
      <w:r w:rsidRPr="00C33A5A">
        <w:t xml:space="preserve"> Whether you call it God, the Universe, your higher power, or your deepest values—you need a spiritual foundation that's stronger than your fears, stronger than your immediate desires, and stronger than the pressure to make decisions based on how you feel right now.</w:t>
      </w:r>
    </w:p>
    <w:p w14:paraId="43114381" w14:textId="77777777" w:rsidR="00C33A5A" w:rsidRPr="00C33A5A" w:rsidRDefault="00C33A5A" w:rsidP="00C33A5A">
      <w:pPr>
        <w:spacing w:before="100" w:beforeAutospacing="1" w:after="100" w:afterAutospacing="1"/>
      </w:pPr>
      <w:r w:rsidRPr="00C33A5A">
        <w:t>I'm not trying to convert you to anything, and I'm not claiming to be a preacher. But what I know for certain is that every person I've seen make significant, lasting financial progress has had some kind of spiritual grounding that helped them make decisions based on their long-term vision rather than their immediate emotions.</w:t>
      </w:r>
    </w:p>
    <w:p w14:paraId="08577DEA"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Why Most People Struggle Without This Foundation</w:t>
      </w:r>
    </w:p>
    <w:p w14:paraId="1F862984" w14:textId="77777777" w:rsidR="00C33A5A" w:rsidRPr="00C33A5A" w:rsidRDefault="00C33A5A" w:rsidP="00C33A5A">
      <w:pPr>
        <w:spacing w:before="100" w:beforeAutospacing="1" w:after="100" w:afterAutospacing="1"/>
      </w:pPr>
      <w:r w:rsidRPr="00C33A5A">
        <w:t xml:space="preserve">Here's what happens when you try to build wealth without spiritual grounding: </w:t>
      </w:r>
      <w:r w:rsidRPr="00C33A5A">
        <w:rPr>
          <w:b/>
          <w:bCs/>
        </w:rPr>
        <w:t>every decision becomes a negotiation with yourself.</w:t>
      </w:r>
    </w:p>
    <w:p w14:paraId="78F36692" w14:textId="77777777" w:rsidR="00C33A5A" w:rsidRPr="00C33A5A" w:rsidRDefault="00C33A5A" w:rsidP="00C33A5A">
      <w:pPr>
        <w:numPr>
          <w:ilvl w:val="0"/>
          <w:numId w:val="47"/>
        </w:numPr>
        <w:spacing w:before="100" w:beforeAutospacing="1" w:after="100" w:afterAutospacing="1"/>
      </w:pPr>
      <w:r w:rsidRPr="00C33A5A">
        <w:t>"Should I invest this money or go on this trip?"</w:t>
      </w:r>
    </w:p>
    <w:p w14:paraId="2CB2E308" w14:textId="77777777" w:rsidR="00C33A5A" w:rsidRPr="00C33A5A" w:rsidRDefault="00C33A5A" w:rsidP="00C33A5A">
      <w:pPr>
        <w:numPr>
          <w:ilvl w:val="0"/>
          <w:numId w:val="47"/>
        </w:numPr>
        <w:spacing w:before="100" w:beforeAutospacing="1" w:after="100" w:afterAutospacing="1"/>
      </w:pPr>
      <w:r w:rsidRPr="00C33A5A">
        <w:t>"Should I pick up extra hours or spend time with family?"</w:t>
      </w:r>
    </w:p>
    <w:p w14:paraId="65BC6446" w14:textId="77777777" w:rsidR="00C33A5A" w:rsidRPr="00C33A5A" w:rsidRDefault="00C33A5A" w:rsidP="00C33A5A">
      <w:pPr>
        <w:numPr>
          <w:ilvl w:val="0"/>
          <w:numId w:val="47"/>
        </w:numPr>
        <w:spacing w:before="100" w:beforeAutospacing="1" w:after="100" w:afterAutospacing="1"/>
      </w:pPr>
      <w:r w:rsidRPr="00C33A5A">
        <w:t>"Should I buy this thing I want or stick to my savings goal?"</w:t>
      </w:r>
    </w:p>
    <w:p w14:paraId="075FBE61" w14:textId="77777777" w:rsidR="00C33A5A" w:rsidRPr="00C33A5A" w:rsidRDefault="00C33A5A" w:rsidP="00C33A5A">
      <w:pPr>
        <w:spacing w:before="100" w:beforeAutospacing="1" w:after="100" w:afterAutospacing="1"/>
      </w:pPr>
      <w:r w:rsidRPr="00C33A5A">
        <w:t>Without a deeper foundation, these decisions become exhausting. You're constantly weighing short-term pleasure against long-term benefit, and honestly, short-term pleasure wins a lot of the time because it's easier and more immediate.</w:t>
      </w:r>
    </w:p>
    <w:p w14:paraId="7F1746C2" w14:textId="77777777" w:rsidR="00C33A5A" w:rsidRPr="00C33A5A" w:rsidRDefault="00C33A5A" w:rsidP="00C33A5A">
      <w:pPr>
        <w:spacing w:before="100" w:beforeAutospacing="1" w:after="100" w:afterAutospacing="1"/>
      </w:pPr>
      <w:r w:rsidRPr="00C33A5A">
        <w:rPr>
          <w:b/>
          <w:bCs/>
        </w:rPr>
        <w:t>But when you have a spiritual foundation, these decisions become clearer.</w:t>
      </w:r>
      <w:r w:rsidRPr="00C33A5A">
        <w:t xml:space="preserve"> Instead of negotiating with yourself, you're following principles that you've already committed to. Instead of relying on willpower, you're relying on wisdom.</w:t>
      </w:r>
    </w:p>
    <w:p w14:paraId="3B02712B"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The Power of Constant Communication</w:t>
      </w:r>
    </w:p>
    <w:p w14:paraId="67BC5FA7" w14:textId="77777777" w:rsidR="00C33A5A" w:rsidRPr="00C33A5A" w:rsidRDefault="00C33A5A" w:rsidP="00C33A5A">
      <w:pPr>
        <w:spacing w:before="100" w:beforeAutospacing="1" w:after="100" w:afterAutospacing="1"/>
      </w:pPr>
      <w:r w:rsidRPr="00C33A5A">
        <w:t xml:space="preserve">Recently, I heard comedian Katt Williams talk about his relationship with God in an interview. Despite what people might think about his lifestyle, he was very clear about one thing: </w:t>
      </w:r>
      <w:r w:rsidRPr="00C33A5A">
        <w:rPr>
          <w:b/>
          <w:bCs/>
        </w:rPr>
        <w:t>his success, his ability to bounce back from setbacks, and his capacity to help others all came from maintaining constant communication with God.</w:t>
      </w:r>
    </w:p>
    <w:p w14:paraId="40AE6C20" w14:textId="77777777" w:rsidR="00C33A5A" w:rsidRPr="00C33A5A" w:rsidRDefault="00C33A5A" w:rsidP="00C33A5A">
      <w:pPr>
        <w:spacing w:before="100" w:beforeAutospacing="1" w:after="100" w:afterAutospacing="1"/>
      </w:pPr>
      <w:r w:rsidRPr="00C33A5A">
        <w:t xml:space="preserve">The biggest insight from that conversation was this: </w:t>
      </w:r>
      <w:r w:rsidRPr="00C33A5A">
        <w:rPr>
          <w:b/>
          <w:bCs/>
        </w:rPr>
        <w:t>when you have that spiritual connection, you don't have to depend entirely on yourself.</w:t>
      </w:r>
      <w:r w:rsidRPr="00C33A5A">
        <w:t xml:space="preserve"> You're not carrying all the pressure alone. You're following guidance that's bigger than your own limited perspective.</w:t>
      </w:r>
    </w:p>
    <w:p w14:paraId="7E76D506" w14:textId="77777777" w:rsidR="00C33A5A" w:rsidRPr="00C33A5A" w:rsidRDefault="00C33A5A" w:rsidP="00C33A5A">
      <w:pPr>
        <w:spacing w:before="100" w:beforeAutospacing="1" w:after="100" w:afterAutospacing="1"/>
      </w:pPr>
      <w:r w:rsidRPr="00C33A5A">
        <w:t>This isn't about being perfect or religious—it's about having access to wisdom that goes beyond what you can figure out on your own.</w:t>
      </w:r>
    </w:p>
    <w:p w14:paraId="2FD7395F"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My Personal Example: The MINGUS Journey</w:t>
      </w:r>
    </w:p>
    <w:p w14:paraId="6EC0C474" w14:textId="77777777" w:rsidR="00C33A5A" w:rsidRPr="00C33A5A" w:rsidRDefault="00C33A5A" w:rsidP="00C33A5A">
      <w:pPr>
        <w:spacing w:before="100" w:beforeAutospacing="1" w:after="100" w:afterAutospacing="1"/>
      </w:pPr>
      <w:r w:rsidRPr="00C33A5A">
        <w:t>Let me tell you about how this worked in my own life. I started working on MINGUS almost eight years ago. In those eight years, I stopped and started dozens of times. I had moments where I thought it would never work, where I almost gave up completely.</w:t>
      </w:r>
    </w:p>
    <w:p w14:paraId="743D9943" w14:textId="77777777" w:rsidR="00C33A5A" w:rsidRPr="00C33A5A" w:rsidRDefault="00C33A5A" w:rsidP="00C33A5A">
      <w:pPr>
        <w:spacing w:before="100" w:beforeAutospacing="1" w:after="100" w:afterAutospacing="1"/>
      </w:pPr>
      <w:r w:rsidRPr="00C33A5A">
        <w:t>But I kept praying about it: "I know this idea came from somewhere bigger than me. Just show me what I need to do to make it happen."</w:t>
      </w:r>
    </w:p>
    <w:p w14:paraId="7A2D9ABE" w14:textId="77777777" w:rsidR="00C33A5A" w:rsidRPr="00C33A5A" w:rsidRDefault="00C33A5A" w:rsidP="00C33A5A">
      <w:pPr>
        <w:spacing w:before="100" w:beforeAutospacing="1" w:after="100" w:afterAutospacing="1"/>
      </w:pPr>
      <w:r w:rsidRPr="00C33A5A">
        <w:rPr>
          <w:b/>
          <w:bCs/>
        </w:rPr>
        <w:t>Here's the crazy part</w:t>
      </w:r>
      <w:r w:rsidRPr="00C33A5A">
        <w:t>: in this past year alone, using technology that finally caught up to the vision, I built in weeks what had taken me months before. The pieces that seemed impossible suddenly became clear. The timing that seemed wrong suddenly became perfect.</w:t>
      </w:r>
    </w:p>
    <w:p w14:paraId="42967185" w14:textId="77777777" w:rsidR="00C33A5A" w:rsidRPr="00C33A5A" w:rsidRDefault="00C33A5A" w:rsidP="00C33A5A">
      <w:pPr>
        <w:spacing w:before="100" w:beforeAutospacing="1" w:after="100" w:afterAutospacing="1"/>
      </w:pPr>
      <w:r w:rsidRPr="00C33A5A">
        <w:t>That's what happens when you align your efforts with something bigger than yourself. You stop trying to force things to happen on your timeline and start working with timing that makes sense from a bigger perspective.</w:t>
      </w:r>
    </w:p>
    <w:p w14:paraId="208DD6F5"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Your Values: Your Financial GPS</w:t>
      </w:r>
    </w:p>
    <w:p w14:paraId="7C7C2E19" w14:textId="77777777" w:rsidR="00C33A5A" w:rsidRPr="00C33A5A" w:rsidRDefault="00C33A5A" w:rsidP="00C33A5A">
      <w:pPr>
        <w:spacing w:before="100" w:beforeAutospacing="1" w:after="100" w:afterAutospacing="1"/>
      </w:pPr>
      <w:r w:rsidRPr="00C33A5A">
        <w:t>One of the most practical applications of spiritual grounding is developing clear values that guide your money decisions. These values become like a GPS for your financial life—they keep you pointed in the right direction even when the path gets confusing.</w:t>
      </w:r>
    </w:p>
    <w:p w14:paraId="43015EA8" w14:textId="77777777" w:rsidR="00C33A5A" w:rsidRPr="00C33A5A" w:rsidRDefault="00C33A5A" w:rsidP="00C33A5A">
      <w:pPr>
        <w:spacing w:before="100" w:beforeAutospacing="1" w:after="100" w:afterAutospacing="1"/>
      </w:pPr>
      <w:r w:rsidRPr="00C33A5A">
        <w:rPr>
          <w:b/>
          <w:bCs/>
        </w:rPr>
        <w:t>Your values should influence:</w:t>
      </w:r>
    </w:p>
    <w:p w14:paraId="26992A53" w14:textId="77777777" w:rsidR="00C33A5A" w:rsidRPr="00C33A5A" w:rsidRDefault="00C33A5A" w:rsidP="00C33A5A">
      <w:pPr>
        <w:numPr>
          <w:ilvl w:val="0"/>
          <w:numId w:val="48"/>
        </w:numPr>
        <w:spacing w:before="100" w:beforeAutospacing="1" w:after="100" w:afterAutospacing="1"/>
      </w:pPr>
      <w:r w:rsidRPr="00C33A5A">
        <w:t>How you spend your time</w:t>
      </w:r>
    </w:p>
    <w:p w14:paraId="5CF97D14" w14:textId="77777777" w:rsidR="00C33A5A" w:rsidRPr="00C33A5A" w:rsidRDefault="00C33A5A" w:rsidP="00C33A5A">
      <w:pPr>
        <w:numPr>
          <w:ilvl w:val="0"/>
          <w:numId w:val="48"/>
        </w:numPr>
        <w:spacing w:before="100" w:beforeAutospacing="1" w:after="100" w:afterAutospacing="1"/>
      </w:pPr>
      <w:r w:rsidRPr="00C33A5A">
        <w:t>Who you spend your time with</w:t>
      </w:r>
    </w:p>
    <w:p w14:paraId="6A405AAE" w14:textId="77777777" w:rsidR="00C33A5A" w:rsidRPr="00C33A5A" w:rsidRDefault="00C33A5A" w:rsidP="00C33A5A">
      <w:pPr>
        <w:numPr>
          <w:ilvl w:val="0"/>
          <w:numId w:val="48"/>
        </w:numPr>
        <w:spacing w:before="100" w:beforeAutospacing="1" w:after="100" w:afterAutospacing="1"/>
      </w:pPr>
      <w:r w:rsidRPr="00C33A5A">
        <w:t>What you spend your money on</w:t>
      </w:r>
    </w:p>
    <w:p w14:paraId="41E3AD10" w14:textId="77777777" w:rsidR="00C33A5A" w:rsidRPr="00C33A5A" w:rsidRDefault="00C33A5A" w:rsidP="00C33A5A">
      <w:pPr>
        <w:numPr>
          <w:ilvl w:val="0"/>
          <w:numId w:val="48"/>
        </w:numPr>
        <w:spacing w:before="100" w:beforeAutospacing="1" w:after="100" w:afterAutospacing="1"/>
      </w:pPr>
      <w:r w:rsidRPr="00C33A5A">
        <w:t>How you think about risk and opportunity</w:t>
      </w:r>
    </w:p>
    <w:p w14:paraId="56730F36" w14:textId="77777777" w:rsidR="00C33A5A" w:rsidRPr="00C33A5A" w:rsidRDefault="00C33A5A" w:rsidP="00C33A5A">
      <w:pPr>
        <w:numPr>
          <w:ilvl w:val="0"/>
          <w:numId w:val="48"/>
        </w:numPr>
        <w:spacing w:before="100" w:beforeAutospacing="1" w:after="100" w:afterAutospacing="1"/>
      </w:pPr>
      <w:r w:rsidRPr="00C33A5A">
        <w:t>What you're willing to sacrifice for and what you're not</w:t>
      </w:r>
    </w:p>
    <w:p w14:paraId="171B60A3" w14:textId="77777777" w:rsidR="00C33A5A" w:rsidRPr="00C33A5A" w:rsidRDefault="00C33A5A" w:rsidP="00C33A5A">
      <w:pPr>
        <w:spacing w:before="100" w:beforeAutospacing="1" w:after="100" w:afterAutospacing="1"/>
      </w:pPr>
      <w:r w:rsidRPr="00C33A5A">
        <w:rPr>
          <w:b/>
          <w:bCs/>
        </w:rPr>
        <w:t>Here's the key</w:t>
      </w:r>
      <w:r w:rsidRPr="00C33A5A">
        <w:t>: your values have to be bigger than your immediate desires. If your value is "I want to take care of my family long-term," that's bigger than "I want this thing right now." When those two desires conflict, your values help you make the decision that serves your bigger purpose.</w:t>
      </w:r>
    </w:p>
    <w:p w14:paraId="105714C6"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When Logic Doesn't Make Sense</w:t>
      </w:r>
    </w:p>
    <w:p w14:paraId="77C4B54F" w14:textId="77777777" w:rsidR="00C33A5A" w:rsidRPr="00C33A5A" w:rsidRDefault="00C33A5A" w:rsidP="00C33A5A">
      <w:pPr>
        <w:spacing w:before="100" w:beforeAutospacing="1" w:after="100" w:afterAutospacing="1"/>
      </w:pPr>
      <w:r w:rsidRPr="00C33A5A">
        <w:t xml:space="preserve">One of the most important things you'll learn as you develop spiritual grounding is that </w:t>
      </w:r>
      <w:r w:rsidRPr="00C33A5A">
        <w:rPr>
          <w:b/>
          <w:bCs/>
        </w:rPr>
        <w:t>the logical choice isn't always the right choice.</w:t>
      </w:r>
    </w:p>
    <w:p w14:paraId="506C9F8B" w14:textId="77777777" w:rsidR="00C33A5A" w:rsidRPr="00C33A5A" w:rsidRDefault="00C33A5A" w:rsidP="00C33A5A">
      <w:pPr>
        <w:spacing w:before="100" w:beforeAutospacing="1" w:after="100" w:afterAutospacing="1"/>
      </w:pPr>
      <w:r w:rsidRPr="00C33A5A">
        <w:t>There will be times when your spiritual guidance tells you to take a risk that doesn't make sense on paper. Times when you need to turn down an opportunity that looks good but doesn't feel right. Times when you need to invest in something (your education, your health, your relationships) even though it strains your budget in the short term.</w:t>
      </w:r>
    </w:p>
    <w:p w14:paraId="72317D79" w14:textId="77777777" w:rsidR="00C33A5A" w:rsidRPr="00C33A5A" w:rsidRDefault="00C33A5A" w:rsidP="00C33A5A">
      <w:pPr>
        <w:spacing w:before="100" w:beforeAutospacing="1" w:after="100" w:afterAutospacing="1"/>
      </w:pPr>
      <w:r w:rsidRPr="00C33A5A">
        <w:rPr>
          <w:b/>
          <w:bCs/>
        </w:rPr>
        <w:t>The ability to act on faith-based guidance, even when it conflicts with conventional logic, often makes the difference between staying stuck and breaking through to the next level.</w:t>
      </w:r>
    </w:p>
    <w:p w14:paraId="6FA76CF6" w14:textId="77777777" w:rsidR="00C33A5A" w:rsidRPr="00C33A5A" w:rsidRDefault="00C33A5A" w:rsidP="00C33A5A">
      <w:pPr>
        <w:spacing w:before="100" w:beforeAutospacing="1" w:after="100" w:afterAutospacing="1"/>
      </w:pPr>
      <w:r w:rsidRPr="00C33A5A">
        <w:t>My personal example: In college, I struggled terribly with computer science. I failed classes, got terrible grades, and wanted to quit multiple times. Logic said "find something easier." But something kept telling me to push through.</w:t>
      </w:r>
    </w:p>
    <w:p w14:paraId="050C09B0" w14:textId="77777777" w:rsidR="00C33A5A" w:rsidRPr="00C33A5A" w:rsidRDefault="00C33A5A" w:rsidP="00C33A5A">
      <w:pPr>
        <w:spacing w:before="100" w:beforeAutospacing="1" w:after="100" w:afterAutospacing="1"/>
      </w:pPr>
      <w:r w:rsidRPr="00C33A5A">
        <w:t>That struggle with technology, which felt like failure at the time, became the foundation for everything that followed—graduate school, better career opportunities, and ultimately the ability to build MINGUS. The thing I thought was going to destroy my future actually created it.</w:t>
      </w:r>
    </w:p>
    <w:p w14:paraId="39DC6334"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Overcoming the "I'm Not Worthy" Obstacle</w:t>
      </w:r>
    </w:p>
    <w:p w14:paraId="56D6998E" w14:textId="77777777" w:rsidR="00C33A5A" w:rsidRPr="00C33A5A" w:rsidRDefault="00C33A5A" w:rsidP="00C33A5A">
      <w:pPr>
        <w:spacing w:before="100" w:beforeAutospacing="1" w:after="100" w:afterAutospacing="1"/>
      </w:pPr>
      <w:r w:rsidRPr="00C33A5A">
        <w:t xml:space="preserve">One of the biggest barriers to spiritual and financial growth is thinking too small about yourself. </w:t>
      </w:r>
      <w:r w:rsidRPr="00C33A5A">
        <w:rPr>
          <w:b/>
          <w:bCs/>
        </w:rPr>
        <w:t>You start believing you don't deserve good things because you're not perfect.</w:t>
      </w:r>
    </w:p>
    <w:p w14:paraId="01CDCA5C" w14:textId="77777777" w:rsidR="00C33A5A" w:rsidRPr="00C33A5A" w:rsidRDefault="00C33A5A" w:rsidP="00C33A5A">
      <w:pPr>
        <w:spacing w:before="100" w:beforeAutospacing="1" w:after="100" w:afterAutospacing="1"/>
      </w:pPr>
      <w:r w:rsidRPr="00C33A5A">
        <w:t>Here's what gets lost: look at the stories in any spiritual tradition. Moses had a speech impediment. David committed adultery and murder. Paul persecuted Christians before becoming one. These weren't perfect people—they were flawed humans who learned to follow guidance bigger than themselves.</w:t>
      </w:r>
    </w:p>
    <w:p w14:paraId="4ED8E2DE" w14:textId="77777777" w:rsidR="00C33A5A" w:rsidRPr="00C33A5A" w:rsidRDefault="00C33A5A" w:rsidP="00C33A5A">
      <w:pPr>
        <w:spacing w:before="100" w:beforeAutospacing="1" w:after="100" w:afterAutospacing="1"/>
      </w:pPr>
      <w:r w:rsidRPr="00C33A5A">
        <w:rPr>
          <w:b/>
          <w:bCs/>
        </w:rPr>
        <w:t>The requirement isn't perfection—it's obedience to your calling and willingness to take one step at a time.</w:t>
      </w:r>
    </w:p>
    <w:p w14:paraId="7184485F" w14:textId="77777777" w:rsidR="00C33A5A" w:rsidRPr="00C33A5A" w:rsidRDefault="00C33A5A" w:rsidP="00C33A5A">
      <w:pPr>
        <w:spacing w:before="100" w:beforeAutospacing="1" w:after="100" w:afterAutospacing="1"/>
      </w:pPr>
      <w:r w:rsidRPr="00C33A5A">
        <w:t>When you really understand this, everything changes. You stop waiting to be "good enough" and start taking action based on the vision you've been given. You stop comparing yourself to some impossible standard and start focusing on the next right step.</w:t>
      </w:r>
    </w:p>
    <w:p w14:paraId="7AD960AA"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Preparing for an Uncertain Future</w:t>
      </w:r>
    </w:p>
    <w:p w14:paraId="005E5937" w14:textId="77777777" w:rsidR="00C33A5A" w:rsidRPr="00C33A5A" w:rsidRDefault="00C33A5A" w:rsidP="00C33A5A">
      <w:pPr>
        <w:spacing w:before="100" w:beforeAutospacing="1" w:after="100" w:afterAutospacing="1"/>
      </w:pPr>
      <w:r w:rsidRPr="00C33A5A">
        <w:t>The world is changing rapidly, and many of the safety nets previous generations counted on won't be there for you. Social Security might not exist. Employer pensions are already mostly gone. Healthcare costs keep rising.</w:t>
      </w:r>
    </w:p>
    <w:p w14:paraId="3E914568" w14:textId="77777777" w:rsidR="00C33A5A" w:rsidRPr="00C33A5A" w:rsidRDefault="00C33A5A" w:rsidP="00C33A5A">
      <w:pPr>
        <w:spacing w:before="100" w:beforeAutospacing="1" w:after="100" w:afterAutospacing="1"/>
      </w:pPr>
      <w:r w:rsidRPr="00C33A5A">
        <w:rPr>
          <w:b/>
          <w:bCs/>
        </w:rPr>
        <w:t>This means your spiritual foundation isn't just nice to have—it's essential for survival.</w:t>
      </w:r>
      <w:r w:rsidRPr="00C33A5A">
        <w:t xml:space="preserve"> When you can't depend on institutions to take care of you, you need to be able to depend on guidance that helps you navigate uncertainty with wisdom instead of panic.</w:t>
      </w:r>
    </w:p>
    <w:p w14:paraId="662089FC"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How MINGUS Supports Your Spiritual Foundation</w:t>
      </w:r>
    </w:p>
    <w:p w14:paraId="095A83A8" w14:textId="77777777" w:rsidR="00C33A5A" w:rsidRPr="00C33A5A" w:rsidRDefault="00C33A5A" w:rsidP="00C33A5A">
      <w:pPr>
        <w:spacing w:before="100" w:beforeAutospacing="1" w:after="100" w:afterAutospacing="1"/>
      </w:pPr>
      <w:r w:rsidRPr="00C33A5A">
        <w:t>The MINGUS app helps you develop long-term thinking that supports your spiritual values:</w:t>
      </w:r>
    </w:p>
    <w:p w14:paraId="70798837" w14:textId="77777777" w:rsidR="00C33A5A" w:rsidRPr="00C33A5A" w:rsidRDefault="00C33A5A" w:rsidP="00C33A5A">
      <w:pPr>
        <w:numPr>
          <w:ilvl w:val="0"/>
          <w:numId w:val="49"/>
        </w:numPr>
        <w:spacing w:before="100" w:beforeAutospacing="1" w:after="100" w:afterAutospacing="1"/>
      </w:pPr>
      <w:r w:rsidRPr="00C33A5A">
        <w:rPr>
          <w:b/>
          <w:bCs/>
        </w:rPr>
        <w:t>Important dates tracking</w:t>
      </w:r>
      <w:r w:rsidRPr="00C33A5A">
        <w:t>: You can see how today's choices affect your future goals (that family vacation, your kid's college, caring for aging parents)</w:t>
      </w:r>
    </w:p>
    <w:p w14:paraId="016B8B10" w14:textId="77777777" w:rsidR="00C33A5A" w:rsidRPr="00C33A5A" w:rsidRDefault="00C33A5A" w:rsidP="00C33A5A">
      <w:pPr>
        <w:numPr>
          <w:ilvl w:val="0"/>
          <w:numId w:val="49"/>
        </w:numPr>
        <w:spacing w:before="100" w:beforeAutospacing="1" w:after="100" w:afterAutospacing="1"/>
      </w:pPr>
      <w:r w:rsidRPr="00C33A5A">
        <w:rPr>
          <w:b/>
          <w:bCs/>
        </w:rPr>
        <w:t>Values-based spending</w:t>
      </w:r>
      <w:r w:rsidRPr="00C33A5A">
        <w:t>: The app helps you see whether your money is flowing toward your stated priorities</w:t>
      </w:r>
    </w:p>
    <w:p w14:paraId="15C299A4" w14:textId="77777777" w:rsidR="00C33A5A" w:rsidRPr="00C33A5A" w:rsidRDefault="00C33A5A" w:rsidP="00C33A5A">
      <w:pPr>
        <w:numPr>
          <w:ilvl w:val="0"/>
          <w:numId w:val="49"/>
        </w:numPr>
        <w:spacing w:before="100" w:beforeAutospacing="1" w:after="100" w:afterAutospacing="1"/>
      </w:pPr>
      <w:r w:rsidRPr="00C33A5A">
        <w:rPr>
          <w:b/>
          <w:bCs/>
        </w:rPr>
        <w:t>Pattern recognition</w:t>
      </w:r>
      <w:r w:rsidRPr="00C33A5A">
        <w:t>: You can identify when you're making decisions based on emotion vs. when you're following your deeper values</w:t>
      </w:r>
    </w:p>
    <w:p w14:paraId="658CDE3A" w14:textId="77777777" w:rsidR="00C33A5A" w:rsidRPr="00C33A5A" w:rsidRDefault="00C33A5A" w:rsidP="00C33A5A">
      <w:pPr>
        <w:numPr>
          <w:ilvl w:val="0"/>
          <w:numId w:val="49"/>
        </w:numPr>
        <w:spacing w:before="100" w:beforeAutospacing="1" w:after="100" w:afterAutospacing="1"/>
      </w:pPr>
      <w:r w:rsidRPr="00C33A5A">
        <w:rPr>
          <w:b/>
          <w:bCs/>
        </w:rPr>
        <w:t>Future impact visualization</w:t>
      </w:r>
      <w:r w:rsidRPr="00C33A5A">
        <w:t>: You can see the long-term consequences of your choices, which helps you make decisions aligned with your spiritual guidance rather than your immediate desires</w:t>
      </w:r>
    </w:p>
    <w:p w14:paraId="68363E82"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The Daily Practice</w:t>
      </w:r>
    </w:p>
    <w:p w14:paraId="0408E4E3" w14:textId="77777777" w:rsidR="00C33A5A" w:rsidRPr="00C33A5A" w:rsidRDefault="00C33A5A" w:rsidP="00C33A5A">
      <w:pPr>
        <w:spacing w:before="100" w:beforeAutospacing="1" w:after="100" w:afterAutospacing="1"/>
      </w:pPr>
      <w:r w:rsidRPr="00C33A5A">
        <w:t>Developing spiritual grounding isn't about having dramatic religious experiences—it's about building a daily practice that keeps you connected to something bigger than yourself.</w:t>
      </w:r>
    </w:p>
    <w:p w14:paraId="64417BE7" w14:textId="77777777" w:rsidR="00C33A5A" w:rsidRPr="00C33A5A" w:rsidRDefault="00C33A5A" w:rsidP="00C33A5A">
      <w:pPr>
        <w:spacing w:before="100" w:beforeAutospacing="1" w:after="100" w:afterAutospacing="1"/>
      </w:pPr>
      <w:r w:rsidRPr="00C33A5A">
        <w:rPr>
          <w:b/>
          <w:bCs/>
        </w:rPr>
        <w:t>This might look like:</w:t>
      </w:r>
    </w:p>
    <w:p w14:paraId="3F3B49E6" w14:textId="77777777" w:rsidR="00C33A5A" w:rsidRPr="00C33A5A" w:rsidRDefault="00C33A5A" w:rsidP="00C33A5A">
      <w:pPr>
        <w:numPr>
          <w:ilvl w:val="0"/>
          <w:numId w:val="50"/>
        </w:numPr>
        <w:spacing w:before="100" w:beforeAutospacing="1" w:after="100" w:afterAutospacing="1"/>
      </w:pPr>
      <w:r w:rsidRPr="00C33A5A">
        <w:t>15-20 minutes of prayer, meditation, or reading spiritual texts each morning</w:t>
      </w:r>
    </w:p>
    <w:p w14:paraId="608ED57E" w14:textId="77777777" w:rsidR="00C33A5A" w:rsidRPr="00C33A5A" w:rsidRDefault="00C33A5A" w:rsidP="00C33A5A">
      <w:pPr>
        <w:numPr>
          <w:ilvl w:val="0"/>
          <w:numId w:val="50"/>
        </w:numPr>
        <w:spacing w:before="100" w:beforeAutospacing="1" w:after="100" w:afterAutospacing="1"/>
      </w:pPr>
      <w:r w:rsidRPr="00C33A5A">
        <w:t>Asking yourself "Does this align with my values?" before major financial decisions</w:t>
      </w:r>
    </w:p>
    <w:p w14:paraId="62A133EA" w14:textId="77777777" w:rsidR="00C33A5A" w:rsidRPr="00C33A5A" w:rsidRDefault="00C33A5A" w:rsidP="00C33A5A">
      <w:pPr>
        <w:numPr>
          <w:ilvl w:val="0"/>
          <w:numId w:val="50"/>
        </w:numPr>
        <w:spacing w:before="100" w:beforeAutospacing="1" w:after="100" w:afterAutospacing="1"/>
      </w:pPr>
      <w:r w:rsidRPr="00C33A5A">
        <w:t>Taking time to be grateful for what you already have</w:t>
      </w:r>
    </w:p>
    <w:p w14:paraId="5D517C7C" w14:textId="77777777" w:rsidR="00C33A5A" w:rsidRPr="00C33A5A" w:rsidRDefault="00C33A5A" w:rsidP="00C33A5A">
      <w:pPr>
        <w:numPr>
          <w:ilvl w:val="0"/>
          <w:numId w:val="50"/>
        </w:numPr>
        <w:spacing w:before="100" w:beforeAutospacing="1" w:after="100" w:afterAutospacing="1"/>
      </w:pPr>
      <w:r w:rsidRPr="00C33A5A">
        <w:t>Seeking guidance when you're feeling confused or overwhelmed</w:t>
      </w:r>
    </w:p>
    <w:p w14:paraId="1A219124" w14:textId="77777777" w:rsidR="00C33A5A" w:rsidRPr="00C33A5A" w:rsidRDefault="00C33A5A" w:rsidP="00C33A5A">
      <w:pPr>
        <w:numPr>
          <w:ilvl w:val="0"/>
          <w:numId w:val="50"/>
        </w:numPr>
        <w:spacing w:before="100" w:beforeAutospacing="1" w:after="100" w:afterAutospacing="1"/>
      </w:pPr>
      <w:r w:rsidRPr="00C33A5A">
        <w:t>Connecting with others who share your spiritual values</w:t>
      </w:r>
    </w:p>
    <w:p w14:paraId="14C9E1BB" w14:textId="77777777" w:rsidR="00C33A5A" w:rsidRPr="00C33A5A" w:rsidRDefault="00C33A5A" w:rsidP="00C33A5A">
      <w:pPr>
        <w:spacing w:before="100" w:beforeAutospacing="1" w:after="100" w:afterAutospacing="1"/>
      </w:pPr>
      <w:r w:rsidRPr="00C33A5A">
        <w:rPr>
          <w:b/>
          <w:bCs/>
        </w:rPr>
        <w:t>The goal is constant communication with whatever you believe is bigger than yourself, so you're not making all your decisions from a place of fear, ego, or immediate gratification.</w:t>
      </w:r>
    </w:p>
    <w:p w14:paraId="1FE579A2" w14:textId="77777777" w:rsidR="00C33A5A" w:rsidRPr="00C33A5A" w:rsidRDefault="00156EE5" w:rsidP="00C33A5A">
      <w:r>
        <w:rPr>
          <w:noProof/>
        </w:rPr>
        <w:pict w14:anchorId="18274E2A">
          <v:rect id="_x0000_i1030" alt="" style="width:468pt;height:.05pt;mso-width-percent:0;mso-height-percent:0;mso-width-percent:0;mso-height-percent:0" o:hralign="center" o:hrstd="t" o:hr="t" fillcolor="#a0a0a0" stroked="f"/>
        </w:pict>
      </w:r>
    </w:p>
    <w:p w14:paraId="41780641" w14:textId="77777777" w:rsidR="00C33A5A" w:rsidRPr="00C33A5A" w:rsidRDefault="00C33A5A" w:rsidP="00C33A5A">
      <w:pPr>
        <w:spacing w:before="100" w:beforeAutospacing="1" w:after="100" w:afterAutospacing="1"/>
        <w:outlineLvl w:val="1"/>
        <w:rPr>
          <w:b/>
          <w:bCs/>
          <w:sz w:val="36"/>
          <w:szCs w:val="36"/>
        </w:rPr>
      </w:pPr>
      <w:r w:rsidRPr="00C33A5A">
        <w:rPr>
          <w:b/>
          <w:bCs/>
          <w:sz w:val="36"/>
          <w:szCs w:val="36"/>
        </w:rPr>
        <w:t>Action Steps: Implementing Faith-Filled Financial Planning</w:t>
      </w:r>
    </w:p>
    <w:p w14:paraId="3494D39D"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1. Establish Your Spiritual Foundation</w:t>
      </w:r>
    </w:p>
    <w:p w14:paraId="4C870C5F" w14:textId="77777777" w:rsidR="00C33A5A" w:rsidRPr="00C33A5A" w:rsidRDefault="00C33A5A" w:rsidP="00C33A5A">
      <w:pPr>
        <w:numPr>
          <w:ilvl w:val="0"/>
          <w:numId w:val="51"/>
        </w:numPr>
        <w:spacing w:before="100" w:beforeAutospacing="1" w:after="100" w:afterAutospacing="1"/>
      </w:pPr>
      <w:r w:rsidRPr="00C33A5A">
        <w:rPr>
          <w:b/>
          <w:bCs/>
        </w:rPr>
        <w:t>Daily Practice</w:t>
      </w:r>
      <w:r w:rsidRPr="00C33A5A">
        <w:t>: Set aside 15-20 minutes each morning for prayer, meditation, or reading spiritual texts</w:t>
      </w:r>
    </w:p>
    <w:p w14:paraId="73F26649" w14:textId="77777777" w:rsidR="00C33A5A" w:rsidRPr="00C33A5A" w:rsidRDefault="00C33A5A" w:rsidP="00C33A5A">
      <w:pPr>
        <w:numPr>
          <w:ilvl w:val="0"/>
          <w:numId w:val="51"/>
        </w:numPr>
        <w:spacing w:before="100" w:beforeAutospacing="1" w:after="100" w:afterAutospacing="1"/>
      </w:pPr>
      <w:r w:rsidRPr="00C33A5A">
        <w:rPr>
          <w:b/>
          <w:bCs/>
        </w:rPr>
        <w:t>Decision Framework</w:t>
      </w:r>
      <w:r w:rsidRPr="00C33A5A">
        <w:t>: Before any major financial decision, ask yourself: "Does this align with my spiritual values?"</w:t>
      </w:r>
    </w:p>
    <w:p w14:paraId="354AED31" w14:textId="77777777" w:rsidR="00C33A5A" w:rsidRPr="00C33A5A" w:rsidRDefault="00C33A5A" w:rsidP="00C33A5A">
      <w:pPr>
        <w:numPr>
          <w:ilvl w:val="0"/>
          <w:numId w:val="51"/>
        </w:numPr>
        <w:spacing w:before="100" w:beforeAutospacing="1" w:after="100" w:afterAutospacing="1"/>
      </w:pPr>
      <w:r w:rsidRPr="00C33A5A">
        <w:rPr>
          <w:b/>
          <w:bCs/>
        </w:rPr>
        <w:t>Communication</w:t>
      </w:r>
      <w:r w:rsidRPr="00C33A5A">
        <w:t>: Maintain constant dialogue with your higher power about your financial goals and challenges</w:t>
      </w:r>
    </w:p>
    <w:p w14:paraId="167A2F38"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2. Define Your Core Values</w:t>
      </w:r>
    </w:p>
    <w:p w14:paraId="68723695" w14:textId="77777777" w:rsidR="00C33A5A" w:rsidRPr="00C33A5A" w:rsidRDefault="00C33A5A" w:rsidP="00C33A5A">
      <w:pPr>
        <w:numPr>
          <w:ilvl w:val="0"/>
          <w:numId w:val="52"/>
        </w:numPr>
        <w:spacing w:before="100" w:beforeAutospacing="1" w:after="100" w:afterAutospacing="1"/>
      </w:pPr>
      <w:r w:rsidRPr="00C33A5A">
        <w:rPr>
          <w:b/>
          <w:bCs/>
        </w:rPr>
        <w:t>Values Assessment</w:t>
      </w:r>
      <w:r w:rsidRPr="00C33A5A">
        <w:t>: Write down your top 5 values and how they should influence your money decisions</w:t>
      </w:r>
    </w:p>
    <w:p w14:paraId="00A4D7A9" w14:textId="77777777" w:rsidR="00C33A5A" w:rsidRPr="00C33A5A" w:rsidRDefault="00C33A5A" w:rsidP="00C33A5A">
      <w:pPr>
        <w:numPr>
          <w:ilvl w:val="0"/>
          <w:numId w:val="52"/>
        </w:numPr>
        <w:spacing w:before="100" w:beforeAutospacing="1" w:after="100" w:afterAutospacing="1"/>
      </w:pPr>
      <w:r w:rsidRPr="00C33A5A">
        <w:rPr>
          <w:b/>
          <w:bCs/>
        </w:rPr>
        <w:t>Alignment Check</w:t>
      </w:r>
      <w:r w:rsidRPr="00C33A5A">
        <w:t>: Review your last month's spending—does it reflect your stated values?</w:t>
      </w:r>
    </w:p>
    <w:p w14:paraId="4EF22697" w14:textId="77777777" w:rsidR="00C33A5A" w:rsidRPr="00C33A5A" w:rsidRDefault="00C33A5A" w:rsidP="00C33A5A">
      <w:pPr>
        <w:numPr>
          <w:ilvl w:val="0"/>
          <w:numId w:val="52"/>
        </w:numPr>
        <w:spacing w:before="100" w:beforeAutospacing="1" w:after="100" w:afterAutospacing="1"/>
      </w:pPr>
      <w:r w:rsidRPr="00C33A5A">
        <w:rPr>
          <w:b/>
          <w:bCs/>
        </w:rPr>
        <w:t>Regular Review</w:t>
      </w:r>
      <w:r w:rsidRPr="00C33A5A">
        <w:t>: Reassess your values quarterly to ensure they still guide your decisions</w:t>
      </w:r>
    </w:p>
    <w:p w14:paraId="3ABF518A"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3. Overcome Worthiness Obstacles</w:t>
      </w:r>
    </w:p>
    <w:p w14:paraId="58A7E28A" w14:textId="77777777" w:rsidR="00C33A5A" w:rsidRPr="00C33A5A" w:rsidRDefault="00C33A5A" w:rsidP="00C33A5A">
      <w:pPr>
        <w:numPr>
          <w:ilvl w:val="0"/>
          <w:numId w:val="53"/>
        </w:numPr>
        <w:spacing w:before="100" w:beforeAutospacing="1" w:after="100" w:afterAutospacing="1"/>
      </w:pPr>
      <w:r w:rsidRPr="00C33A5A">
        <w:rPr>
          <w:b/>
          <w:bCs/>
        </w:rPr>
        <w:t>Daily Affirmation</w:t>
      </w:r>
      <w:r w:rsidRPr="00C33A5A">
        <w:t>: Remind yourself: "I am worthy of financial success because I was created for a purpose"</w:t>
      </w:r>
    </w:p>
    <w:p w14:paraId="3BAAA5F2" w14:textId="77777777" w:rsidR="00C33A5A" w:rsidRPr="00C33A5A" w:rsidRDefault="00C33A5A" w:rsidP="00C33A5A">
      <w:pPr>
        <w:numPr>
          <w:ilvl w:val="0"/>
          <w:numId w:val="53"/>
        </w:numPr>
        <w:spacing w:before="100" w:beforeAutospacing="1" w:after="100" w:afterAutospacing="1"/>
      </w:pPr>
      <w:r w:rsidRPr="00C33A5A">
        <w:rPr>
          <w:b/>
          <w:bCs/>
        </w:rPr>
        <w:t>Perfection Release</w:t>
      </w:r>
      <w:r w:rsidRPr="00C33A5A">
        <w:t>: When you make financial mistakes, practice forgiveness and focus on the next right step</w:t>
      </w:r>
    </w:p>
    <w:p w14:paraId="1CACF847" w14:textId="77777777" w:rsidR="00C33A5A" w:rsidRPr="00C33A5A" w:rsidRDefault="00C33A5A" w:rsidP="00C33A5A">
      <w:pPr>
        <w:numPr>
          <w:ilvl w:val="0"/>
          <w:numId w:val="53"/>
        </w:numPr>
        <w:spacing w:before="100" w:beforeAutospacing="1" w:after="100" w:afterAutospacing="1"/>
      </w:pPr>
      <w:r w:rsidRPr="00C33A5A">
        <w:rPr>
          <w:b/>
          <w:bCs/>
        </w:rPr>
        <w:t>Study Imperfect Examples</w:t>
      </w:r>
      <w:r w:rsidRPr="00C33A5A">
        <w:t>: Read stories of flawed people who achieved great things (biblical figures, historical leaders, successful people who overcame failure)</w:t>
      </w:r>
    </w:p>
    <w:p w14:paraId="32BD7A96"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4. Use MINGUS for Long-Term Vision</w:t>
      </w:r>
    </w:p>
    <w:p w14:paraId="2A148836" w14:textId="77777777" w:rsidR="00C33A5A" w:rsidRPr="00C33A5A" w:rsidRDefault="00C33A5A" w:rsidP="00C33A5A">
      <w:pPr>
        <w:numPr>
          <w:ilvl w:val="0"/>
          <w:numId w:val="54"/>
        </w:numPr>
        <w:spacing w:before="100" w:beforeAutospacing="1" w:after="100" w:afterAutospacing="1"/>
      </w:pPr>
      <w:r w:rsidRPr="00C33A5A">
        <w:rPr>
          <w:b/>
          <w:bCs/>
        </w:rPr>
        <w:t>Important Dates</w:t>
      </w:r>
      <w:r w:rsidRPr="00C33A5A">
        <w:t>: Input all significant future financial needs (family trips, education costs, care for aging parents)</w:t>
      </w:r>
    </w:p>
    <w:p w14:paraId="70BA5089" w14:textId="77777777" w:rsidR="00C33A5A" w:rsidRPr="00C33A5A" w:rsidRDefault="00C33A5A" w:rsidP="00C33A5A">
      <w:pPr>
        <w:numPr>
          <w:ilvl w:val="0"/>
          <w:numId w:val="54"/>
        </w:numPr>
        <w:spacing w:before="100" w:beforeAutospacing="1" w:after="100" w:afterAutospacing="1"/>
      </w:pPr>
      <w:r w:rsidRPr="00C33A5A">
        <w:rPr>
          <w:b/>
          <w:bCs/>
        </w:rPr>
        <w:t>Progress Tracking</w:t>
      </w:r>
      <w:r w:rsidRPr="00C33A5A">
        <w:t>: Check weekly how your current decisions impact your future goals</w:t>
      </w:r>
    </w:p>
    <w:p w14:paraId="36B09E91" w14:textId="77777777" w:rsidR="00C33A5A" w:rsidRPr="00C33A5A" w:rsidRDefault="00C33A5A" w:rsidP="00C33A5A">
      <w:pPr>
        <w:numPr>
          <w:ilvl w:val="0"/>
          <w:numId w:val="54"/>
        </w:numPr>
        <w:spacing w:before="100" w:beforeAutospacing="1" w:after="100" w:afterAutospacing="1"/>
      </w:pPr>
      <w:r w:rsidRPr="00C33A5A">
        <w:rPr>
          <w:b/>
          <w:bCs/>
        </w:rPr>
        <w:t>Value Alignment</w:t>
      </w:r>
      <w:r w:rsidRPr="00C33A5A">
        <w:t>: Use the app's spending categories to ensure your money flows toward your stated priorities</w:t>
      </w:r>
    </w:p>
    <w:p w14:paraId="30BFF1D3"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5. Prepare for the Changing World</w:t>
      </w:r>
    </w:p>
    <w:p w14:paraId="4EACFAA0" w14:textId="77777777" w:rsidR="00C33A5A" w:rsidRPr="00C33A5A" w:rsidRDefault="00C33A5A" w:rsidP="00C33A5A">
      <w:pPr>
        <w:numPr>
          <w:ilvl w:val="0"/>
          <w:numId w:val="55"/>
        </w:numPr>
        <w:spacing w:before="100" w:beforeAutospacing="1" w:after="100" w:afterAutospacing="1"/>
      </w:pPr>
      <w:r w:rsidRPr="00C33A5A">
        <w:rPr>
          <w:b/>
          <w:bCs/>
        </w:rPr>
        <w:t>Self-Reliance Planning</w:t>
      </w:r>
      <w:r w:rsidRPr="00C33A5A">
        <w:t>: Assume less governmental/institutional support and plan accordingly</w:t>
      </w:r>
    </w:p>
    <w:p w14:paraId="5D17B732" w14:textId="77777777" w:rsidR="00C33A5A" w:rsidRPr="00C33A5A" w:rsidRDefault="00C33A5A" w:rsidP="00C33A5A">
      <w:pPr>
        <w:numPr>
          <w:ilvl w:val="0"/>
          <w:numId w:val="55"/>
        </w:numPr>
        <w:spacing w:before="100" w:beforeAutospacing="1" w:after="100" w:afterAutospacing="1"/>
      </w:pPr>
      <w:r w:rsidRPr="00C33A5A">
        <w:rPr>
          <w:b/>
          <w:bCs/>
        </w:rPr>
        <w:t>Skill Development</w:t>
      </w:r>
      <w:r w:rsidRPr="00C33A5A">
        <w:t>: Invest in abilities that will make you more valuable and self-sufficient</w:t>
      </w:r>
    </w:p>
    <w:p w14:paraId="71DBE8A8" w14:textId="77777777" w:rsidR="00C33A5A" w:rsidRPr="00C33A5A" w:rsidRDefault="00C33A5A" w:rsidP="00C33A5A">
      <w:pPr>
        <w:numPr>
          <w:ilvl w:val="0"/>
          <w:numId w:val="55"/>
        </w:numPr>
        <w:spacing w:before="100" w:beforeAutospacing="1" w:after="100" w:afterAutospacing="1"/>
      </w:pPr>
      <w:r w:rsidRPr="00C33A5A">
        <w:rPr>
          <w:b/>
          <w:bCs/>
        </w:rPr>
        <w:t>Community Building</w:t>
      </w:r>
      <w:r w:rsidRPr="00C33A5A">
        <w:t>: Strengthen relationships with like-minded, spiritually grounded people who share your values</w:t>
      </w:r>
    </w:p>
    <w:p w14:paraId="1C7959AA"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6. Practice Faith-Based Decision Making</w:t>
      </w:r>
    </w:p>
    <w:p w14:paraId="76718022" w14:textId="77777777" w:rsidR="00C33A5A" w:rsidRPr="00C33A5A" w:rsidRDefault="00C33A5A" w:rsidP="00C33A5A">
      <w:pPr>
        <w:numPr>
          <w:ilvl w:val="0"/>
          <w:numId w:val="56"/>
        </w:numPr>
        <w:spacing w:before="100" w:beforeAutospacing="1" w:after="100" w:afterAutospacing="1"/>
      </w:pPr>
      <w:r w:rsidRPr="00C33A5A">
        <w:rPr>
          <w:b/>
          <w:bCs/>
        </w:rPr>
        <w:t>Pause Before Purchasing</w:t>
      </w:r>
      <w:r w:rsidRPr="00C33A5A">
        <w:t>: Take 24 hours before any purchase over $100 to check if it aligns with your values</w:t>
      </w:r>
    </w:p>
    <w:p w14:paraId="7B4D8D16" w14:textId="77777777" w:rsidR="00C33A5A" w:rsidRPr="00C33A5A" w:rsidRDefault="00C33A5A" w:rsidP="00C33A5A">
      <w:pPr>
        <w:numPr>
          <w:ilvl w:val="0"/>
          <w:numId w:val="56"/>
        </w:numPr>
        <w:spacing w:before="100" w:beforeAutospacing="1" w:after="100" w:afterAutospacing="1"/>
      </w:pPr>
      <w:r w:rsidRPr="00C33A5A">
        <w:rPr>
          <w:b/>
          <w:bCs/>
        </w:rPr>
        <w:t>Seek Guidance</w:t>
      </w:r>
      <w:r w:rsidRPr="00C33A5A">
        <w:t>: When facing difficult financial decisions, spend time in prayer or meditation before acting</w:t>
      </w:r>
    </w:p>
    <w:p w14:paraId="692A8531" w14:textId="77777777" w:rsidR="00C33A5A" w:rsidRPr="00C33A5A" w:rsidRDefault="00C33A5A" w:rsidP="00C33A5A">
      <w:pPr>
        <w:numPr>
          <w:ilvl w:val="0"/>
          <w:numId w:val="56"/>
        </w:numPr>
        <w:spacing w:before="100" w:beforeAutospacing="1" w:after="100" w:afterAutospacing="1"/>
      </w:pPr>
      <w:r w:rsidRPr="00C33A5A">
        <w:rPr>
          <w:b/>
          <w:bCs/>
        </w:rPr>
        <w:t>Trust the Process</w:t>
      </w:r>
      <w:r w:rsidRPr="00C33A5A">
        <w:t>: When spiritual guidance conflicts with conventional logic, consider following your spiritual guidance</w:t>
      </w:r>
    </w:p>
    <w:p w14:paraId="1F44A0EA" w14:textId="77777777" w:rsidR="00C33A5A" w:rsidRPr="00C33A5A" w:rsidRDefault="00156EE5" w:rsidP="00C33A5A">
      <w:r>
        <w:rPr>
          <w:noProof/>
        </w:rPr>
        <w:pict w14:anchorId="36EE563C">
          <v:rect id="_x0000_i1029" alt="" style="width:468pt;height:.05pt;mso-width-percent:0;mso-height-percent:0;mso-width-percent:0;mso-height-percent:0" o:hralign="center" o:hrstd="t" o:hr="t" fillcolor="#a0a0a0" stroked="f"/>
        </w:pict>
      </w:r>
    </w:p>
    <w:p w14:paraId="26DDEB01" w14:textId="77777777" w:rsidR="00C33A5A" w:rsidRPr="00C33A5A" w:rsidRDefault="00C33A5A" w:rsidP="00C33A5A">
      <w:pPr>
        <w:spacing w:before="100" w:beforeAutospacing="1" w:after="100" w:afterAutospacing="1"/>
        <w:outlineLvl w:val="1"/>
        <w:rPr>
          <w:b/>
          <w:bCs/>
          <w:sz w:val="36"/>
          <w:szCs w:val="36"/>
        </w:rPr>
      </w:pPr>
      <w:r w:rsidRPr="00C33A5A">
        <w:rPr>
          <w:b/>
          <w:bCs/>
          <w:sz w:val="36"/>
          <w:szCs w:val="36"/>
        </w:rPr>
        <w:t>Questions to Ask Yourself: Chapter 3 - Be Faith Filled</w:t>
      </w:r>
    </w:p>
    <w:p w14:paraId="2A8D4F78"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1. Do Your Money Decisions Reflect Your Spiritual Foundation?</w:t>
      </w:r>
    </w:p>
    <w:p w14:paraId="0A2E7AB9" w14:textId="77777777" w:rsidR="00C33A5A" w:rsidRPr="00C33A5A" w:rsidRDefault="00C33A5A" w:rsidP="00C33A5A">
      <w:pPr>
        <w:spacing w:before="100" w:beforeAutospacing="1" w:after="100" w:afterAutospacing="1"/>
      </w:pPr>
      <w:r w:rsidRPr="00C33A5A">
        <w:t>Look at your last 10 purchases over $150. Before each one, did you pray about it, consider how it aligned with your values, or ask for wisdom? What does this pattern tell you about whether your faith truly guides your financial choices?</w:t>
      </w:r>
    </w:p>
    <w:p w14:paraId="3426D3AA"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2. Can You Identify Your Values-Spending Gap?</w:t>
      </w:r>
    </w:p>
    <w:p w14:paraId="5092ED09" w14:textId="77777777" w:rsidR="00C33A5A" w:rsidRPr="00C33A5A" w:rsidRDefault="00C33A5A" w:rsidP="00C33A5A">
      <w:pPr>
        <w:spacing w:before="100" w:beforeAutospacing="1" w:after="100" w:afterAutospacing="1"/>
      </w:pPr>
      <w:r w:rsidRPr="00C33A5A">
        <w:t>Write down your top 5 spiritual/life values, then review your bank statement from last month. What percentage of your discretionary spending actually supported these values versus went to things that conflicted with them or were just mindless purchases?</w:t>
      </w:r>
    </w:p>
    <w:p w14:paraId="2F9C48AA"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3. Have You Been Making Yourself Too Small?</w:t>
      </w:r>
    </w:p>
    <w:p w14:paraId="199C65CC" w14:textId="77777777" w:rsidR="00C33A5A" w:rsidRPr="00C33A5A" w:rsidRDefault="00C33A5A" w:rsidP="00C33A5A">
      <w:pPr>
        <w:spacing w:before="100" w:beforeAutospacing="1" w:after="100" w:afterAutospacing="1"/>
      </w:pPr>
      <w:r w:rsidRPr="00C33A5A">
        <w:t>Think about a financial goal or opportunity you've avoided pursuing. What story have you been telling yourself about why you don't deserve it or aren't capable of achieving it? How might this limiting belief be keeping you from fulfilling your purpose?</w:t>
      </w:r>
    </w:p>
    <w:p w14:paraId="1FF9F3E4"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4. Do You Have Constant Communication or Sporadic Prayer?</w:t>
      </w:r>
    </w:p>
    <w:p w14:paraId="530E2ED2" w14:textId="77777777" w:rsidR="00C33A5A" w:rsidRPr="00C33A5A" w:rsidRDefault="00C33A5A" w:rsidP="00C33A5A">
      <w:pPr>
        <w:spacing w:before="100" w:beforeAutospacing="1" w:after="100" w:afterAutospacing="1"/>
      </w:pPr>
      <w:r w:rsidRPr="00C33A5A">
        <w:t>When was the last time you specifically asked for guidance about a money decision and then waited for an answer before acting? How often do you include your financial life in your regular spiritual practice?</w:t>
      </w:r>
    </w:p>
    <w:p w14:paraId="62270295"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5. Are You Planning for Independence or Dependence?</w:t>
      </w:r>
    </w:p>
    <w:p w14:paraId="0D9AF53C" w14:textId="77777777" w:rsidR="00C33A5A" w:rsidRPr="00C33A5A" w:rsidRDefault="00C33A5A" w:rsidP="00C33A5A">
      <w:pPr>
        <w:spacing w:before="100" w:beforeAutospacing="1" w:after="100" w:afterAutospacing="1"/>
      </w:pPr>
      <w:r w:rsidRPr="00C33A5A">
        <w:t>Given that safety nets may not exist in 20 years, what specific skills, relationships, or financial reserves are you building now? What would need to change in your current spending and saving if you knew you'd have to care for aging parents while supporting your own family?</w:t>
      </w:r>
    </w:p>
    <w:p w14:paraId="0CBEAFE1"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6. Can You Accept Imperfect Obedience Over Perfect Planning?</w:t>
      </w:r>
    </w:p>
    <w:p w14:paraId="0A6DFD3E" w14:textId="77777777" w:rsidR="00C33A5A" w:rsidRPr="00C33A5A" w:rsidRDefault="00C33A5A" w:rsidP="00C33A5A">
      <w:pPr>
        <w:spacing w:before="100" w:beforeAutospacing="1" w:after="100" w:afterAutospacing="1"/>
      </w:pPr>
      <w:r w:rsidRPr="00C33A5A">
        <w:t>Describe a time when logic told you not to take a financial step, but your spiritual guidance said to move forward anyway. What happened? If you've never taken such a step, what might be holding you back from acting on faith-based financial guidance?</w:t>
      </w:r>
    </w:p>
    <w:p w14:paraId="3898F756"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7. Does Your Money Flow Toward Your Calling?</w:t>
      </w:r>
    </w:p>
    <w:p w14:paraId="5F55607A" w14:textId="77777777" w:rsidR="00C33A5A" w:rsidRPr="00C33A5A" w:rsidRDefault="00C33A5A" w:rsidP="00C33A5A">
      <w:pPr>
        <w:spacing w:before="100" w:beforeAutospacing="1" w:after="100" w:afterAutospacing="1"/>
      </w:pPr>
      <w:r w:rsidRPr="00C33A5A">
        <w:t>If someone analyzed your spending patterns without knowing you personally, would they be able to identify your spiritual values and life purpose? What would your bank statement say about what you truly believe matters most in life?</w:t>
      </w:r>
    </w:p>
    <w:p w14:paraId="5FF06FED" w14:textId="4821EBCC" w:rsidR="001C116C" w:rsidRDefault="001C116C">
      <w:r>
        <w:br w:type="page"/>
      </w:r>
    </w:p>
    <w:p w14:paraId="3860BEC5" w14:textId="77777777" w:rsidR="001C116C" w:rsidRPr="004E7A72" w:rsidRDefault="001C116C" w:rsidP="001C116C">
      <w:pPr>
        <w:pStyle w:val="Heading3"/>
        <w:jc w:val="center"/>
        <w:rPr>
          <w:color w:val="000000"/>
        </w:rPr>
      </w:pPr>
      <w:r>
        <w:rPr>
          <w:rStyle w:val="Strong"/>
          <w:b w:val="0"/>
          <w:bCs w:val="0"/>
          <w:color w:val="000000"/>
        </w:rPr>
        <w:t>CHAPTER 4: BE DISCIPLINED - Mental and Physical Health</w:t>
      </w:r>
    </w:p>
    <w:p w14:paraId="585FC2EE" w14:textId="77777777" w:rsidR="00C8608D" w:rsidRDefault="00C8608D" w:rsidP="001C116C"/>
    <w:p w14:paraId="4289B32D" w14:textId="77777777" w:rsidR="007579D2" w:rsidRPr="007579D2" w:rsidRDefault="007579D2" w:rsidP="007579D2">
      <w:pPr>
        <w:spacing w:before="100" w:beforeAutospacing="1" w:after="100" w:afterAutospacing="1"/>
        <w:outlineLvl w:val="0"/>
        <w:rPr>
          <w:b/>
          <w:bCs/>
          <w:kern w:val="36"/>
          <w:sz w:val="48"/>
          <w:szCs w:val="48"/>
        </w:rPr>
      </w:pPr>
      <w:r w:rsidRPr="007579D2">
        <w:rPr>
          <w:b/>
          <w:bCs/>
          <w:kern w:val="36"/>
          <w:sz w:val="48"/>
          <w:szCs w:val="48"/>
        </w:rPr>
        <w:t>CHAPTER 4: BE DISCIPLINED - Mental and Physical Health</w:t>
      </w:r>
    </w:p>
    <w:p w14:paraId="37AB8DCE" w14:textId="77777777" w:rsidR="007579D2" w:rsidRPr="007579D2" w:rsidRDefault="007579D2" w:rsidP="007579D2">
      <w:pPr>
        <w:spacing w:before="100" w:beforeAutospacing="1" w:after="100" w:afterAutospacing="1"/>
      </w:pPr>
      <w:r w:rsidRPr="007579D2">
        <w:t>Let's talk about something real for a minute. You know that feeling when you're stressed about money and suddenly find yourself at Target with a cart full of stuff you didn't plan to buy? Or when the pressure gets to be too much and you decide you "deserve" that expensive dinner out because it's been a rough week?</w:t>
      </w:r>
    </w:p>
    <w:p w14:paraId="4B6BE41D" w14:textId="77777777" w:rsidR="007579D2" w:rsidRPr="007579D2" w:rsidRDefault="007579D2" w:rsidP="007579D2">
      <w:pPr>
        <w:spacing w:before="100" w:beforeAutospacing="1" w:after="100" w:afterAutospacing="1"/>
      </w:pPr>
      <w:r w:rsidRPr="007579D2">
        <w:t>I see you. We've all been there.</w:t>
      </w:r>
    </w:p>
    <w:p w14:paraId="051B02EE" w14:textId="77777777" w:rsidR="007579D2" w:rsidRPr="007579D2" w:rsidRDefault="007579D2" w:rsidP="007579D2">
      <w:pPr>
        <w:spacing w:before="100" w:beforeAutospacing="1" w:after="100" w:afterAutospacing="1"/>
      </w:pPr>
      <w:r w:rsidRPr="007579D2">
        <w:t xml:space="preserve">Here's the thing most financial apps won't tell you: </w:t>
      </w:r>
      <w:r w:rsidRPr="007579D2">
        <w:rPr>
          <w:b/>
          <w:bCs/>
        </w:rPr>
        <w:t>Your mental and physical health directly impact your wallet.</w:t>
      </w:r>
      <w:r w:rsidRPr="007579D2">
        <w:t xml:space="preserve"> And if you're not intentional about building discipline in these areas, you'll keep finding yourself in the same financial patterns, wondering why budgeting alone isn't working.</w:t>
      </w:r>
    </w:p>
    <w:p w14:paraId="784C287E"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The Real Cost of Financial Stress</w:t>
      </w:r>
    </w:p>
    <w:p w14:paraId="1CBA6748" w14:textId="77777777" w:rsidR="007579D2" w:rsidRPr="007579D2" w:rsidRDefault="007579D2" w:rsidP="007579D2">
      <w:pPr>
        <w:spacing w:before="100" w:beforeAutospacing="1" w:after="100" w:afterAutospacing="1"/>
      </w:pPr>
      <w:r w:rsidRPr="007579D2">
        <w:t>Financial stress is one of the heaviest burdens we carry, and it shows up everywhere—in how we talk to ourselves, how we treat others, and especially in how we spend money. Some people handle it by shopping their feelings away (retail therapy, anyone?). Others go out constantly to escape their reality. Either way, money that could be working for your future is being used to temporarily numb your present.</w:t>
      </w:r>
    </w:p>
    <w:p w14:paraId="3618F239" w14:textId="77777777" w:rsidR="007579D2" w:rsidRPr="007579D2" w:rsidRDefault="007579D2" w:rsidP="007579D2">
      <w:pPr>
        <w:spacing w:before="100" w:beforeAutospacing="1" w:after="100" w:afterAutospacing="1"/>
      </w:pPr>
      <w:r w:rsidRPr="007579D2">
        <w:t xml:space="preserve">But here's what I want you to understand: </w:t>
      </w:r>
      <w:r w:rsidRPr="007579D2">
        <w:rPr>
          <w:b/>
          <w:bCs/>
        </w:rPr>
        <w:t>This stress doesn't have to control you.</w:t>
      </w:r>
    </w:p>
    <w:p w14:paraId="76114FF7" w14:textId="77777777" w:rsidR="007579D2" w:rsidRPr="007579D2" w:rsidRDefault="007579D2" w:rsidP="007579D2">
      <w:pPr>
        <w:spacing w:before="100" w:beforeAutospacing="1" w:after="100" w:afterAutospacing="1"/>
      </w:pPr>
      <w:r w:rsidRPr="007579D2">
        <w:t>Remember in Chapter 3 when we talked about having faith as your foundation? That's not just spiritual talk—it's practical financial strategy. When you have something bigger than yourself to lean on, you don't have to carry all the weight of financial pressure alone. Whether you call it God, the Universe, or your higher power, having that spiritual anchor means you can face money challenges with wisdom instead of panic.</w:t>
      </w:r>
    </w:p>
    <w:p w14:paraId="1135C014"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Rewiring Your Money Mindset</w:t>
      </w:r>
    </w:p>
    <w:p w14:paraId="561670CB" w14:textId="77777777" w:rsidR="007579D2" w:rsidRPr="007579D2" w:rsidRDefault="007579D2" w:rsidP="007579D2">
      <w:pPr>
        <w:spacing w:before="100" w:beforeAutospacing="1" w:after="100" w:afterAutospacing="1"/>
      </w:pPr>
      <w:r w:rsidRPr="007579D2">
        <w:t>The way you talk to yourself about money matters more than you think. Those conversations happening in your head all day? They're either building you up or tearing you down, and they directly influence every financial decision you make.</w:t>
      </w:r>
    </w:p>
    <w:p w14:paraId="35F1F80F" w14:textId="77777777" w:rsidR="007579D2" w:rsidRPr="007579D2" w:rsidRDefault="007579D2" w:rsidP="007579D2">
      <w:pPr>
        <w:spacing w:before="100" w:beforeAutospacing="1" w:after="100" w:afterAutospacing="1"/>
      </w:pPr>
      <w:r w:rsidRPr="007579D2">
        <w:rPr>
          <w:b/>
          <w:bCs/>
        </w:rPr>
        <w:t>You need a mantra.</w:t>
      </w:r>
      <w:r w:rsidRPr="007579D2">
        <w:t xml:space="preserve"> Something you can repeat that gets your mind right when financial anxiety starts creeping in. It might be:</w:t>
      </w:r>
    </w:p>
    <w:p w14:paraId="1EC628E6" w14:textId="77777777" w:rsidR="007579D2" w:rsidRPr="007579D2" w:rsidRDefault="007579D2" w:rsidP="007579D2">
      <w:pPr>
        <w:numPr>
          <w:ilvl w:val="0"/>
          <w:numId w:val="32"/>
        </w:numPr>
        <w:spacing w:before="100" w:beforeAutospacing="1" w:after="100" w:afterAutospacing="1"/>
      </w:pPr>
      <w:r w:rsidRPr="007579D2">
        <w:t>"I am capable of making wise financial decisions"</w:t>
      </w:r>
    </w:p>
    <w:p w14:paraId="331BC40A" w14:textId="77777777" w:rsidR="007579D2" w:rsidRPr="007579D2" w:rsidRDefault="007579D2" w:rsidP="007579D2">
      <w:pPr>
        <w:numPr>
          <w:ilvl w:val="0"/>
          <w:numId w:val="32"/>
        </w:numPr>
        <w:spacing w:before="100" w:beforeAutospacing="1" w:after="100" w:afterAutospacing="1"/>
      </w:pPr>
      <w:r w:rsidRPr="007579D2">
        <w:t>"I am worthy of financial success and security"</w:t>
      </w:r>
    </w:p>
    <w:p w14:paraId="4B3C8E39" w14:textId="77777777" w:rsidR="007579D2" w:rsidRPr="007579D2" w:rsidRDefault="007579D2" w:rsidP="007579D2">
      <w:pPr>
        <w:numPr>
          <w:ilvl w:val="0"/>
          <w:numId w:val="32"/>
        </w:numPr>
        <w:spacing w:before="100" w:beforeAutospacing="1" w:after="100" w:afterAutospacing="1"/>
      </w:pPr>
      <w:r w:rsidRPr="007579D2">
        <w:t>"I choose to invest in my future, not just survive my present"</w:t>
      </w:r>
    </w:p>
    <w:p w14:paraId="6D28EB55" w14:textId="77777777" w:rsidR="007579D2" w:rsidRPr="007579D2" w:rsidRDefault="007579D2" w:rsidP="007579D2">
      <w:pPr>
        <w:numPr>
          <w:ilvl w:val="0"/>
          <w:numId w:val="32"/>
        </w:numPr>
        <w:spacing w:before="100" w:beforeAutospacing="1" w:after="100" w:afterAutospacing="1"/>
      </w:pPr>
      <w:r w:rsidRPr="007579D2">
        <w:t>"I have the discipline to build the life I want"</w:t>
      </w:r>
    </w:p>
    <w:p w14:paraId="55D918C9" w14:textId="77777777" w:rsidR="007579D2" w:rsidRPr="007579D2" w:rsidRDefault="007579D2" w:rsidP="007579D2">
      <w:pPr>
        <w:spacing w:before="100" w:beforeAutospacing="1" w:after="100" w:afterAutospacing="1"/>
      </w:pPr>
      <w:r w:rsidRPr="007579D2">
        <w:t xml:space="preserve">Find what resonates with you and use it. Because here's the truth: </w:t>
      </w:r>
      <w:r w:rsidRPr="007579D2">
        <w:rPr>
          <w:b/>
          <w:bCs/>
        </w:rPr>
        <w:t>What you repeatedly tell yourself, you'll eventually become.</w:t>
      </w:r>
    </w:p>
    <w:p w14:paraId="0498A912" w14:textId="77777777" w:rsidR="007579D2" w:rsidRPr="007579D2" w:rsidRDefault="007579D2" w:rsidP="007579D2">
      <w:pPr>
        <w:spacing w:before="100" w:beforeAutospacing="1" w:after="100" w:afterAutospacing="1"/>
      </w:pPr>
      <w:r w:rsidRPr="007579D2">
        <w:t>When you start saying "I am the type of person who makes smart money choices" instead of "I'm just bad with money," your brain starts looking for ways to make that true. When you tell yourself "I am investing in skills that will increase my income" instead of "I'll never get ahead," your actions begin to align with that vision.</w:t>
      </w:r>
    </w:p>
    <w:p w14:paraId="6F9AC70B"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The Math You Can't Ignore</w:t>
      </w:r>
    </w:p>
    <w:p w14:paraId="1FD2D0FB" w14:textId="77777777" w:rsidR="007579D2" w:rsidRPr="007579D2" w:rsidRDefault="007579D2" w:rsidP="007579D2">
      <w:pPr>
        <w:spacing w:before="100" w:beforeAutospacing="1" w:after="100" w:afterAutospacing="1"/>
      </w:pPr>
      <w:r w:rsidRPr="007579D2">
        <w:t>Let's get real about the cost of not handling this mental health piece. The safety nets our parents might have counted on? They're disappearing. Pensions are rare. Social Security might not be there in the same way. Company loyalty doesn't guarantee job security like it used to.</w:t>
      </w:r>
    </w:p>
    <w:p w14:paraId="75A7FAE2" w14:textId="77777777" w:rsidR="007579D2" w:rsidRPr="007579D2" w:rsidRDefault="007579D2" w:rsidP="007579D2">
      <w:pPr>
        <w:spacing w:before="100" w:beforeAutospacing="1" w:after="100" w:afterAutospacing="1"/>
      </w:pPr>
      <w:r w:rsidRPr="007579D2">
        <w:rPr>
          <w:b/>
          <w:bCs/>
        </w:rPr>
        <w:t>This means the responsibility for your financial future is squarely on your shoulders.</w:t>
      </w:r>
    </w:p>
    <w:p w14:paraId="485097CD" w14:textId="77777777" w:rsidR="007579D2" w:rsidRPr="007579D2" w:rsidRDefault="007579D2" w:rsidP="007579D2">
      <w:pPr>
        <w:spacing w:before="100" w:beforeAutospacing="1" w:after="100" w:afterAutospacing="1"/>
      </w:pPr>
      <w:r w:rsidRPr="007579D2">
        <w:t>And when you don't address the mental aspects—the stress, the negative self-talk, the reactive spending—you're not just talking about feeling bad. You're talking about real money. If stress and poor mental health habits keep you from developing new skills, that could mean $10,000+ less per year for the rest of your career. Over a lifetime? That's a house. That's your kids' college education. That's the difference between retiring comfortably and working until you die.</w:t>
      </w:r>
    </w:p>
    <w:p w14:paraId="56DC7C4C" w14:textId="77777777" w:rsidR="007579D2" w:rsidRPr="007579D2" w:rsidRDefault="007579D2" w:rsidP="007579D2">
      <w:pPr>
        <w:spacing w:before="100" w:beforeAutospacing="1" w:after="100" w:afterAutospacing="1"/>
      </w:pPr>
      <w:r w:rsidRPr="007579D2">
        <w:rPr>
          <w:b/>
          <w:bCs/>
        </w:rPr>
        <w:t>The application will show you exactly what this looks like in your specific situation.</w:t>
      </w:r>
      <w:r w:rsidRPr="007579D2">
        <w:t xml:space="preserve"> When you see the numbers—how your current habits are impacting your future wealth—it becomes impossible to ignore.</w:t>
      </w:r>
    </w:p>
    <w:p w14:paraId="63994DDE"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Your Physical Health is Your Financial Health</w:t>
      </w:r>
    </w:p>
    <w:p w14:paraId="0B4D2AD3" w14:textId="77777777" w:rsidR="007579D2" w:rsidRPr="007579D2" w:rsidRDefault="007579D2" w:rsidP="007579D2">
      <w:pPr>
        <w:spacing w:before="100" w:beforeAutospacing="1" w:after="100" w:afterAutospacing="1"/>
      </w:pPr>
      <w:r w:rsidRPr="007579D2">
        <w:t xml:space="preserve">Now let's connect the dots to something that might surprise you: </w:t>
      </w:r>
      <w:r w:rsidRPr="007579D2">
        <w:rPr>
          <w:b/>
          <w:bCs/>
        </w:rPr>
        <w:t>Your physical health is one of your best financial investments.</w:t>
      </w:r>
    </w:p>
    <w:p w14:paraId="2A7086B8" w14:textId="77777777" w:rsidR="007579D2" w:rsidRPr="007579D2" w:rsidRDefault="007579D2" w:rsidP="007579D2">
      <w:pPr>
        <w:spacing w:before="100" w:beforeAutospacing="1" w:after="100" w:afterAutospacing="1"/>
      </w:pPr>
      <w:r w:rsidRPr="007579D2">
        <w:t>I'm not talking about becoming a fitness model with 5% body fat. I'm talking about the simple reality that when you don't take care of your body, it gets expensive, fast.</w:t>
      </w:r>
    </w:p>
    <w:p w14:paraId="39ECFECF" w14:textId="77777777" w:rsidR="007579D2" w:rsidRPr="007579D2" w:rsidRDefault="007579D2" w:rsidP="007579D2">
      <w:pPr>
        <w:spacing w:before="100" w:beforeAutospacing="1" w:after="100" w:afterAutospacing="1"/>
      </w:pPr>
      <w:r w:rsidRPr="007579D2">
        <w:t>Poor health habits turn into real costs:</w:t>
      </w:r>
    </w:p>
    <w:p w14:paraId="53F82D5B" w14:textId="77777777" w:rsidR="007579D2" w:rsidRPr="007579D2" w:rsidRDefault="007579D2" w:rsidP="007579D2">
      <w:pPr>
        <w:numPr>
          <w:ilvl w:val="0"/>
          <w:numId w:val="33"/>
        </w:numPr>
        <w:spacing w:before="100" w:beforeAutospacing="1" w:after="100" w:afterAutospacing="1"/>
      </w:pPr>
      <w:r w:rsidRPr="007579D2">
        <w:t>Diabetes medication because you're not eating well: $200+ per month</w:t>
      </w:r>
    </w:p>
    <w:p w14:paraId="72F0D3F2" w14:textId="77777777" w:rsidR="007579D2" w:rsidRPr="007579D2" w:rsidRDefault="007579D2" w:rsidP="007579D2">
      <w:pPr>
        <w:numPr>
          <w:ilvl w:val="0"/>
          <w:numId w:val="33"/>
        </w:numPr>
        <w:spacing w:before="100" w:beforeAutospacing="1" w:after="100" w:afterAutospacing="1"/>
      </w:pPr>
      <w:r w:rsidRPr="007579D2">
        <w:t>High blood pressure meds from stress and poor diet: $150+ per month</w:t>
      </w:r>
    </w:p>
    <w:p w14:paraId="1BFFED97" w14:textId="77777777" w:rsidR="007579D2" w:rsidRPr="007579D2" w:rsidRDefault="007579D2" w:rsidP="007579D2">
      <w:pPr>
        <w:numPr>
          <w:ilvl w:val="0"/>
          <w:numId w:val="33"/>
        </w:numPr>
        <w:spacing w:before="100" w:beforeAutospacing="1" w:after="100" w:afterAutospacing="1"/>
      </w:pPr>
      <w:r w:rsidRPr="007579D2">
        <w:t>Sleep issues leading to poor work performance and missed opportunities: Countless lost income</w:t>
      </w:r>
    </w:p>
    <w:p w14:paraId="444A8B4D" w14:textId="77777777" w:rsidR="007579D2" w:rsidRPr="007579D2" w:rsidRDefault="007579D2" w:rsidP="007579D2">
      <w:pPr>
        <w:numPr>
          <w:ilvl w:val="0"/>
          <w:numId w:val="33"/>
        </w:numPr>
        <w:spacing w:before="100" w:beforeAutospacing="1" w:after="100" w:afterAutospacing="1"/>
      </w:pPr>
      <w:r w:rsidRPr="007579D2">
        <w:t>Low energy affecting your ability to build skills or pursue better opportunities: Immeasurable</w:t>
      </w:r>
    </w:p>
    <w:p w14:paraId="7ACEF3D1" w14:textId="77777777" w:rsidR="007579D2" w:rsidRPr="007579D2" w:rsidRDefault="007579D2" w:rsidP="007579D2">
      <w:pPr>
        <w:spacing w:before="100" w:beforeAutospacing="1" w:after="100" w:afterAutospacing="1"/>
      </w:pPr>
      <w:r w:rsidRPr="007579D2">
        <w:t>Even with health insurance (which keeps getting more expensive), you're still paying out of pocket for these preventable conditions. That's money that could be going into an investment account, building the financial future you actually want.</w:t>
      </w:r>
    </w:p>
    <w:p w14:paraId="706C99E0"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Start Small, Build Momentum</w:t>
      </w:r>
    </w:p>
    <w:p w14:paraId="11581772" w14:textId="77777777" w:rsidR="007579D2" w:rsidRPr="007579D2" w:rsidRDefault="007579D2" w:rsidP="007579D2">
      <w:pPr>
        <w:spacing w:before="100" w:beforeAutospacing="1" w:after="100" w:afterAutospacing="1"/>
      </w:pPr>
      <w:r w:rsidRPr="007579D2">
        <w:t xml:space="preserve">Here's the beautiful thing about building physical discipline: </w:t>
      </w:r>
      <w:r w:rsidRPr="007579D2">
        <w:rPr>
          <w:b/>
          <w:bCs/>
        </w:rPr>
        <w:t>You don't have to overhaul your entire life overnight.</w:t>
      </w:r>
    </w:p>
    <w:p w14:paraId="7B8827A2" w14:textId="77777777" w:rsidR="007579D2" w:rsidRPr="007579D2" w:rsidRDefault="007579D2" w:rsidP="007579D2">
      <w:pPr>
        <w:spacing w:before="100" w:beforeAutospacing="1" w:after="100" w:afterAutospacing="1"/>
      </w:pPr>
      <w:r w:rsidRPr="007579D2">
        <w:t>Start with five minutes. That's it.</w:t>
      </w:r>
    </w:p>
    <w:p w14:paraId="31656D09" w14:textId="77777777" w:rsidR="007579D2" w:rsidRPr="007579D2" w:rsidRDefault="007579D2" w:rsidP="007579D2">
      <w:pPr>
        <w:spacing w:before="100" w:beforeAutospacing="1" w:after="100" w:afterAutospacing="1"/>
      </w:pPr>
      <w:r w:rsidRPr="007579D2">
        <w:t>If you haven't worked out in years, commit to five minutes of walking. If you've never been to a gym, go for five minutes and leave. I know it sounds almost silly, but this isn't about the physical impact of those five minutes—it's about building the neural pathway that says "I am someone who follows through on commitments to myself."</w:t>
      </w:r>
    </w:p>
    <w:p w14:paraId="1B14BD6D" w14:textId="77777777" w:rsidR="007579D2" w:rsidRPr="007579D2" w:rsidRDefault="007579D2" w:rsidP="007579D2">
      <w:pPr>
        <w:spacing w:before="100" w:beforeAutospacing="1" w:after="100" w:afterAutospacing="1"/>
      </w:pPr>
      <w:r w:rsidRPr="007579D2">
        <w:t>Five minutes becomes seven. Seven becomes fifteen. Before you know it, you're in there for thirty minutes because you've created a new identity for yourself.</w:t>
      </w:r>
    </w:p>
    <w:p w14:paraId="05B3B932" w14:textId="77777777" w:rsidR="007579D2" w:rsidRPr="007579D2" w:rsidRDefault="007579D2" w:rsidP="007579D2">
      <w:pPr>
        <w:spacing w:before="100" w:beforeAutospacing="1" w:after="100" w:afterAutospacing="1"/>
      </w:pPr>
      <w:r w:rsidRPr="007579D2">
        <w:rPr>
          <w:b/>
          <w:bCs/>
        </w:rPr>
        <w:t>The app tracks this connection for you.</w:t>
      </w:r>
      <w:r w:rsidRPr="007579D2">
        <w:t xml:space="preserve"> You'll see how the days you take care of your physical health correlate with better financial decisions. You'll notice how the weeks you're consistent with movement are the weeks you're more likely to stick to your budget, less likely to stress-spend, and more motivated to work on income-generating skills.</w:t>
      </w:r>
    </w:p>
    <w:p w14:paraId="5AD46849"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My Story: From Parking Lot Jogs to Life Transformation</w:t>
      </w:r>
    </w:p>
    <w:p w14:paraId="21B1B068" w14:textId="77777777" w:rsidR="007579D2" w:rsidRPr="007579D2" w:rsidRDefault="007579D2" w:rsidP="007579D2">
      <w:pPr>
        <w:spacing w:before="100" w:beforeAutospacing="1" w:after="100" w:afterAutospacing="1"/>
      </w:pPr>
      <w:r w:rsidRPr="007579D2">
        <w:t>Let me tell you about a time when this all clicked for me. I had just started a new job, making about the same money as before, but I was in a new city without friends and falling into a rut. Work, TV, sleep, repeat. I was stuck.</w:t>
      </w:r>
    </w:p>
    <w:p w14:paraId="38C9513C" w14:textId="77777777" w:rsidR="007579D2" w:rsidRPr="007579D2" w:rsidRDefault="007579D2" w:rsidP="007579D2">
      <w:pPr>
        <w:spacing w:before="100" w:beforeAutospacing="1" w:after="100" w:afterAutospacing="1"/>
      </w:pPr>
      <w:r w:rsidRPr="007579D2">
        <w:t>One morning, I just felt like I needed to move. So I jogged around my apartment complex parking lot. Nothing fancy, nothing impressive—just moving my body.</w:t>
      </w:r>
    </w:p>
    <w:p w14:paraId="1E3E4144" w14:textId="77777777" w:rsidR="007579D2" w:rsidRPr="007579D2" w:rsidRDefault="007579D2" w:rsidP="007579D2">
      <w:pPr>
        <w:spacing w:before="100" w:beforeAutospacing="1" w:after="100" w:afterAutospacing="1"/>
      </w:pPr>
      <w:r w:rsidRPr="007579D2">
        <w:t xml:space="preserve">That turned into jogging three times a week. Then I joined the local YMCA. Then I discovered CrossFit. But here's the thing: </w:t>
      </w:r>
      <w:r w:rsidRPr="007579D2">
        <w:rPr>
          <w:b/>
          <w:bCs/>
        </w:rPr>
        <w:t>The discipline I was building physically started showing up everywhere else.</w:t>
      </w:r>
    </w:p>
    <w:p w14:paraId="555A98B5" w14:textId="77777777" w:rsidR="007579D2" w:rsidRPr="007579D2" w:rsidRDefault="007579D2" w:rsidP="007579D2">
      <w:pPr>
        <w:spacing w:before="100" w:beforeAutospacing="1" w:after="100" w:afterAutospacing="1"/>
      </w:pPr>
      <w:r w:rsidRPr="007579D2">
        <w:t>I began to think "If I can push myself to do this workout I don't want to do, what else can I push myself to do?" That mental shift led me to explore a career change that ultimately took me back to grad school and completely transformed my earning potential.</w:t>
      </w:r>
    </w:p>
    <w:p w14:paraId="0FA12AC7" w14:textId="77777777" w:rsidR="007579D2" w:rsidRPr="007579D2" w:rsidRDefault="007579D2" w:rsidP="007579D2">
      <w:pPr>
        <w:spacing w:before="100" w:beforeAutospacing="1" w:after="100" w:afterAutospacing="1"/>
      </w:pPr>
      <w:r w:rsidRPr="007579D2">
        <w:rPr>
          <w:b/>
          <w:bCs/>
        </w:rPr>
        <w:t>All because I started with five minutes of movement in a parking lot.</w:t>
      </w:r>
    </w:p>
    <w:p w14:paraId="34F2D1A9" w14:textId="77777777" w:rsidR="007579D2" w:rsidRPr="007579D2" w:rsidRDefault="007579D2" w:rsidP="007579D2">
      <w:pPr>
        <w:spacing w:before="100" w:beforeAutospacing="1" w:after="100" w:afterAutospacing="1"/>
      </w:pPr>
      <w:r w:rsidRPr="007579D2">
        <w:t>That's the power of building discipline—it compounds. The habits you build in one area of your life strengthen your ability to build habits everywhere else.</w:t>
      </w:r>
    </w:p>
    <w:p w14:paraId="6262112A"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How MINGUS Connects It All</w:t>
      </w:r>
    </w:p>
    <w:p w14:paraId="6739711D" w14:textId="77777777" w:rsidR="007579D2" w:rsidRPr="007579D2" w:rsidRDefault="007579D2" w:rsidP="007579D2">
      <w:pPr>
        <w:spacing w:before="100" w:beforeAutospacing="1" w:after="100" w:afterAutospacing="1"/>
      </w:pPr>
      <w:r w:rsidRPr="007579D2">
        <w:t>This is where the application becomes powerful in a way other financial tools aren't. MINGUS tracks the correlation between your mental and physical health habits and your spending patterns. You'll start to see:</w:t>
      </w:r>
    </w:p>
    <w:p w14:paraId="21B56537" w14:textId="77777777" w:rsidR="007579D2" w:rsidRPr="007579D2" w:rsidRDefault="007579D2" w:rsidP="007579D2">
      <w:pPr>
        <w:numPr>
          <w:ilvl w:val="0"/>
          <w:numId w:val="34"/>
        </w:numPr>
        <w:spacing w:before="100" w:beforeAutospacing="1" w:after="100" w:afterAutospacing="1"/>
      </w:pPr>
      <w:r w:rsidRPr="007579D2">
        <w:t>How stress levels on certain days lead to increased spending</w:t>
      </w:r>
    </w:p>
    <w:p w14:paraId="46F8B63D" w14:textId="77777777" w:rsidR="007579D2" w:rsidRPr="007579D2" w:rsidRDefault="007579D2" w:rsidP="007579D2">
      <w:pPr>
        <w:numPr>
          <w:ilvl w:val="0"/>
          <w:numId w:val="34"/>
        </w:numPr>
        <w:spacing w:before="100" w:beforeAutospacing="1" w:after="100" w:afterAutospacing="1"/>
      </w:pPr>
      <w:r w:rsidRPr="007579D2">
        <w:t>Which self-care activities actually help you make better financial decisions</w:t>
      </w:r>
    </w:p>
    <w:p w14:paraId="4E741208" w14:textId="77777777" w:rsidR="007579D2" w:rsidRPr="007579D2" w:rsidRDefault="007579D2" w:rsidP="007579D2">
      <w:pPr>
        <w:numPr>
          <w:ilvl w:val="0"/>
          <w:numId w:val="34"/>
        </w:numPr>
        <w:spacing w:before="100" w:beforeAutospacing="1" w:after="100" w:afterAutospacing="1"/>
      </w:pPr>
      <w:r w:rsidRPr="007579D2">
        <w:t>How consistent physical activity correlates with more disciplined money management</w:t>
      </w:r>
    </w:p>
    <w:p w14:paraId="55E4AEDF" w14:textId="77777777" w:rsidR="007579D2" w:rsidRPr="007579D2" w:rsidRDefault="007579D2" w:rsidP="007579D2">
      <w:pPr>
        <w:numPr>
          <w:ilvl w:val="0"/>
          <w:numId w:val="34"/>
        </w:numPr>
        <w:spacing w:before="100" w:beforeAutospacing="1" w:after="100" w:afterAutospacing="1"/>
      </w:pPr>
      <w:r w:rsidRPr="007579D2">
        <w:t>The real dollar impact of investing in your health versus ignoring it</w:t>
      </w:r>
    </w:p>
    <w:p w14:paraId="4115856A" w14:textId="77777777" w:rsidR="007579D2" w:rsidRPr="007579D2" w:rsidRDefault="007579D2" w:rsidP="007579D2">
      <w:pPr>
        <w:spacing w:before="100" w:beforeAutospacing="1" w:after="100" w:afterAutospacing="1"/>
      </w:pPr>
      <w:r w:rsidRPr="007579D2">
        <w:rPr>
          <w:b/>
          <w:bCs/>
        </w:rPr>
        <w:t>Knowledge is power, but awareness creates transformation.</w:t>
      </w:r>
    </w:p>
    <w:p w14:paraId="71AC1CA1" w14:textId="77777777" w:rsidR="007579D2" w:rsidRPr="007579D2" w:rsidRDefault="007579D2" w:rsidP="007579D2">
      <w:pPr>
        <w:spacing w:before="100" w:beforeAutospacing="1" w:after="100" w:afterAutospacing="1"/>
      </w:pPr>
      <w:r w:rsidRPr="007579D2">
        <w:t>When you can see the direct line between skipping your morning walk and overspending on lunch, or between a good workout and sticking to your savings goals, you'll naturally start making different choices.</w:t>
      </w:r>
    </w:p>
    <w:p w14:paraId="72D3469E"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Building Your Foundation: Faith, Mind, Body</w:t>
      </w:r>
    </w:p>
    <w:p w14:paraId="2E491E99" w14:textId="77777777" w:rsidR="007579D2" w:rsidRPr="007579D2" w:rsidRDefault="007579D2" w:rsidP="007579D2">
      <w:pPr>
        <w:spacing w:before="100" w:beforeAutospacing="1" w:after="100" w:afterAutospacing="1"/>
      </w:pPr>
      <w:r w:rsidRPr="007579D2">
        <w:t>Think of it like building a house:</w:t>
      </w:r>
    </w:p>
    <w:p w14:paraId="4627AF85" w14:textId="77777777" w:rsidR="007579D2" w:rsidRPr="007579D2" w:rsidRDefault="007579D2" w:rsidP="007579D2">
      <w:pPr>
        <w:spacing w:before="100" w:beforeAutospacing="1" w:after="100" w:afterAutospacing="1"/>
      </w:pPr>
      <w:r w:rsidRPr="007579D2">
        <w:rPr>
          <w:b/>
          <w:bCs/>
        </w:rPr>
        <w:t>Foundation: Faith</w:t>
      </w:r>
      <w:r w:rsidRPr="007579D2">
        <w:t xml:space="preserve"> - Your spiritual grounding that gives you perspective and strength </w:t>
      </w:r>
      <w:r w:rsidRPr="007579D2">
        <w:rPr>
          <w:b/>
          <w:bCs/>
        </w:rPr>
        <w:t>Second Floor: Mental Health</w:t>
      </w:r>
      <w:r w:rsidRPr="007579D2">
        <w:t xml:space="preserve"> - Your mindset, self-talk, and emotional regulation</w:t>
      </w:r>
      <w:r w:rsidRPr="007579D2">
        <w:br/>
      </w:r>
      <w:r w:rsidRPr="007579D2">
        <w:rPr>
          <w:b/>
          <w:bCs/>
        </w:rPr>
        <w:t>Third Floor: Physical Health</w:t>
      </w:r>
      <w:r w:rsidRPr="007579D2">
        <w:t xml:space="preserve"> - Your energy, discipline, and long-term wellness</w:t>
      </w:r>
    </w:p>
    <w:p w14:paraId="7B855648" w14:textId="77777777" w:rsidR="007579D2" w:rsidRPr="007579D2" w:rsidRDefault="007579D2" w:rsidP="007579D2">
      <w:pPr>
        <w:spacing w:before="100" w:beforeAutospacing="1" w:after="100" w:afterAutospacing="1"/>
      </w:pPr>
      <w:r w:rsidRPr="007579D2">
        <w:t>These three levels support each other. When your faith is strong, your mental health is more stable. When your mental health is solid, taking care of your physical health becomes easier. When your physical health is on point, you have the energy and discipline to make better financial decisions.</w:t>
      </w:r>
    </w:p>
    <w:p w14:paraId="454C079C" w14:textId="77777777" w:rsidR="007579D2" w:rsidRPr="007579D2" w:rsidRDefault="007579D2" w:rsidP="007579D2">
      <w:pPr>
        <w:spacing w:before="100" w:beforeAutospacing="1" w:after="100" w:afterAutospacing="1"/>
      </w:pPr>
      <w:r w:rsidRPr="007579D2">
        <w:rPr>
          <w:b/>
          <w:bCs/>
        </w:rPr>
        <w:t>And all of this shows up in your bank account.</w:t>
      </w:r>
    </w:p>
    <w:p w14:paraId="10CCC477"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The Path Forward</w:t>
      </w:r>
    </w:p>
    <w:p w14:paraId="1A99C613" w14:textId="77777777" w:rsidR="007579D2" w:rsidRPr="007579D2" w:rsidRDefault="007579D2" w:rsidP="007579D2">
      <w:pPr>
        <w:spacing w:before="100" w:beforeAutospacing="1" w:after="100" w:afterAutospacing="1"/>
      </w:pPr>
      <w:r w:rsidRPr="007579D2">
        <w:t>In this changing world where you can't depend on institutions to take care of you, these three foundations—faith, mental health, and physical health—become non-negotiable. They're not just nice-to-haves; they're the bedrock of your financial security.</w:t>
      </w:r>
    </w:p>
    <w:p w14:paraId="18508D43" w14:textId="77777777" w:rsidR="007579D2" w:rsidRPr="007579D2" w:rsidRDefault="007579D2" w:rsidP="007579D2">
      <w:pPr>
        <w:spacing w:before="100" w:beforeAutospacing="1" w:after="100" w:afterAutospacing="1"/>
      </w:pPr>
      <w:r w:rsidRPr="007579D2">
        <w:t>The beautiful thing is you can start today. You can start right now. Pick one small action:</w:t>
      </w:r>
    </w:p>
    <w:p w14:paraId="65480C51" w14:textId="77777777" w:rsidR="007579D2" w:rsidRPr="007579D2" w:rsidRDefault="007579D2" w:rsidP="007579D2">
      <w:pPr>
        <w:numPr>
          <w:ilvl w:val="0"/>
          <w:numId w:val="35"/>
        </w:numPr>
        <w:spacing w:before="100" w:beforeAutospacing="1" w:after="100" w:afterAutospacing="1"/>
      </w:pPr>
      <w:r w:rsidRPr="007579D2">
        <w:t>Spend five minutes in prayer or meditation</w:t>
      </w:r>
    </w:p>
    <w:p w14:paraId="180D7C7C" w14:textId="77777777" w:rsidR="007579D2" w:rsidRPr="007579D2" w:rsidRDefault="007579D2" w:rsidP="007579D2">
      <w:pPr>
        <w:numPr>
          <w:ilvl w:val="0"/>
          <w:numId w:val="35"/>
        </w:numPr>
        <w:spacing w:before="100" w:beforeAutospacing="1" w:after="100" w:afterAutospacing="1"/>
      </w:pPr>
      <w:r w:rsidRPr="007579D2">
        <w:t>Tell yourself one positive thing about your financial future</w:t>
      </w:r>
    </w:p>
    <w:p w14:paraId="586D5A97" w14:textId="77777777" w:rsidR="007579D2" w:rsidRPr="007579D2" w:rsidRDefault="007579D2" w:rsidP="007579D2">
      <w:pPr>
        <w:numPr>
          <w:ilvl w:val="0"/>
          <w:numId w:val="35"/>
        </w:numPr>
        <w:spacing w:before="100" w:beforeAutospacing="1" w:after="100" w:afterAutospacing="1"/>
      </w:pPr>
      <w:r w:rsidRPr="007579D2">
        <w:t>Take a five-minute walk around the block</w:t>
      </w:r>
    </w:p>
    <w:p w14:paraId="76393FE0" w14:textId="77777777" w:rsidR="007579D2" w:rsidRPr="007579D2" w:rsidRDefault="007579D2" w:rsidP="007579D2">
      <w:pPr>
        <w:spacing w:before="100" w:beforeAutospacing="1" w:after="100" w:afterAutospacing="1"/>
      </w:pPr>
      <w:r w:rsidRPr="007579D2">
        <w:t>That's it. Just start.</w:t>
      </w:r>
    </w:p>
    <w:p w14:paraId="0D54593B" w14:textId="77777777" w:rsidR="007579D2" w:rsidRPr="007579D2" w:rsidRDefault="007579D2" w:rsidP="007579D2">
      <w:pPr>
        <w:spacing w:before="100" w:beforeAutospacing="1" w:after="100" w:afterAutospacing="1"/>
      </w:pPr>
      <w:r w:rsidRPr="007579D2">
        <w:t>Because when you combine spiritual grounding with mental discipline and physical wellness, you become the type of person who naturally makes decisions that build wealth instead of just managing stress. You become someone who invests in skills that increase income. You become someone who thinks long-term instead of just surviving day-to-day.</w:t>
      </w:r>
    </w:p>
    <w:p w14:paraId="77EFF2CA" w14:textId="77777777" w:rsidR="007579D2" w:rsidRPr="007579D2" w:rsidRDefault="007579D2" w:rsidP="007579D2">
      <w:pPr>
        <w:spacing w:before="100" w:beforeAutospacing="1" w:after="100" w:afterAutospacing="1"/>
      </w:pPr>
      <w:r w:rsidRPr="007579D2">
        <w:rPr>
          <w:b/>
          <w:bCs/>
        </w:rPr>
        <w:t>And that person? That person creates the financial future they actually want.</w:t>
      </w:r>
    </w:p>
    <w:p w14:paraId="4B421EBA" w14:textId="77777777" w:rsidR="007579D2" w:rsidRPr="007579D2" w:rsidRDefault="00156EE5" w:rsidP="007579D2">
      <w:r>
        <w:rPr>
          <w:noProof/>
        </w:rPr>
        <w:pict w14:anchorId="49CE89D5">
          <v:rect id="_x0000_i1028" alt="" style="width:468pt;height:.05pt;mso-width-percent:0;mso-height-percent:0;mso-width-percent:0;mso-height-percent:0" o:hralign="center" o:hrstd="t" o:hr="t" fillcolor="#a0a0a0" stroked="f"/>
        </w:pict>
      </w:r>
    </w:p>
    <w:p w14:paraId="42A19C6A"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Action Steps: Building Mental and Physical Discipline</w:t>
      </w:r>
    </w:p>
    <w:p w14:paraId="4CFA55FD"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1. Create Your Daily Mental Health Routine</w:t>
      </w:r>
    </w:p>
    <w:p w14:paraId="3AC1AFB0" w14:textId="77777777" w:rsidR="007579D2" w:rsidRPr="007579D2" w:rsidRDefault="007579D2" w:rsidP="007579D2">
      <w:pPr>
        <w:numPr>
          <w:ilvl w:val="0"/>
          <w:numId w:val="36"/>
        </w:numPr>
        <w:spacing w:before="100" w:beforeAutospacing="1" w:after="100" w:afterAutospacing="1"/>
      </w:pPr>
      <w:r w:rsidRPr="007579D2">
        <w:rPr>
          <w:b/>
          <w:bCs/>
        </w:rPr>
        <w:t>Morning Mantras</w:t>
      </w:r>
      <w:r w:rsidRPr="007579D2">
        <w:t>: Choose 2-3 positive statements about your financial capability and repeat them every morning</w:t>
      </w:r>
    </w:p>
    <w:p w14:paraId="337DD88B" w14:textId="77777777" w:rsidR="007579D2" w:rsidRPr="007579D2" w:rsidRDefault="007579D2" w:rsidP="007579D2">
      <w:pPr>
        <w:numPr>
          <w:ilvl w:val="0"/>
          <w:numId w:val="36"/>
        </w:numPr>
        <w:spacing w:before="100" w:beforeAutospacing="1" w:after="100" w:afterAutospacing="1"/>
      </w:pPr>
      <w:r w:rsidRPr="007579D2">
        <w:rPr>
          <w:b/>
          <w:bCs/>
        </w:rPr>
        <w:t>Stress Check-ins</w:t>
      </w:r>
      <w:r w:rsidRPr="007579D2">
        <w:t>: Set 3 phone reminders throughout the day to assess your stress level (1-10 scale)</w:t>
      </w:r>
    </w:p>
    <w:p w14:paraId="7DE90BA8" w14:textId="77777777" w:rsidR="007579D2" w:rsidRPr="007579D2" w:rsidRDefault="007579D2" w:rsidP="007579D2">
      <w:pPr>
        <w:numPr>
          <w:ilvl w:val="0"/>
          <w:numId w:val="36"/>
        </w:numPr>
        <w:spacing w:before="100" w:beforeAutospacing="1" w:after="100" w:afterAutospacing="1"/>
      </w:pPr>
      <w:r w:rsidRPr="007579D2">
        <w:rPr>
          <w:b/>
          <w:bCs/>
        </w:rPr>
        <w:t>Evening Reflection</w:t>
      </w:r>
      <w:r w:rsidRPr="007579D2">
        <w:t>: Before bed, write down one thing you did well with money that day, no matter how small</w:t>
      </w:r>
    </w:p>
    <w:p w14:paraId="707130F4"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2. Start Your Physical Health Foundation</w:t>
      </w:r>
    </w:p>
    <w:p w14:paraId="416FE379" w14:textId="77777777" w:rsidR="007579D2" w:rsidRPr="007579D2" w:rsidRDefault="007579D2" w:rsidP="007579D2">
      <w:pPr>
        <w:numPr>
          <w:ilvl w:val="0"/>
          <w:numId w:val="37"/>
        </w:numPr>
        <w:spacing w:before="100" w:beforeAutospacing="1" w:after="100" w:afterAutospacing="1"/>
      </w:pPr>
      <w:r w:rsidRPr="007579D2">
        <w:rPr>
          <w:b/>
          <w:bCs/>
        </w:rPr>
        <w:t>The 5-Minute Rule</w:t>
      </w:r>
      <w:r w:rsidRPr="007579D2">
        <w:t>: Commit to 5 minutes of physical activity daily for one week</w:t>
      </w:r>
    </w:p>
    <w:p w14:paraId="7C7662E8" w14:textId="77777777" w:rsidR="007579D2" w:rsidRPr="007579D2" w:rsidRDefault="007579D2" w:rsidP="007579D2">
      <w:pPr>
        <w:numPr>
          <w:ilvl w:val="0"/>
          <w:numId w:val="37"/>
        </w:numPr>
        <w:spacing w:before="100" w:beforeAutospacing="1" w:after="100" w:afterAutospacing="1"/>
      </w:pPr>
      <w:r w:rsidRPr="007579D2">
        <w:rPr>
          <w:b/>
          <w:bCs/>
        </w:rPr>
        <w:t>Progressive Building</w:t>
      </w:r>
      <w:r w:rsidRPr="007579D2">
        <w:t>: Increase by 2-3 minutes each week until you reach 30 minutes</w:t>
      </w:r>
    </w:p>
    <w:p w14:paraId="64BD6932" w14:textId="77777777" w:rsidR="007579D2" w:rsidRPr="007579D2" w:rsidRDefault="007579D2" w:rsidP="007579D2">
      <w:pPr>
        <w:numPr>
          <w:ilvl w:val="0"/>
          <w:numId w:val="37"/>
        </w:numPr>
        <w:spacing w:before="100" w:beforeAutospacing="1" w:after="100" w:afterAutospacing="1"/>
      </w:pPr>
      <w:r w:rsidRPr="007579D2">
        <w:rPr>
          <w:b/>
          <w:bCs/>
        </w:rPr>
        <w:t>Movement Options</w:t>
      </w:r>
      <w:r w:rsidRPr="007579D2">
        <w:t>: Walking, dancing, bodyweight exercises, yoga—pick what you'll actually do</w:t>
      </w:r>
    </w:p>
    <w:p w14:paraId="51799A60" w14:textId="77777777" w:rsidR="007579D2" w:rsidRPr="007579D2" w:rsidRDefault="007579D2" w:rsidP="007579D2">
      <w:pPr>
        <w:numPr>
          <w:ilvl w:val="0"/>
          <w:numId w:val="37"/>
        </w:numPr>
        <w:spacing w:before="100" w:beforeAutospacing="1" w:after="100" w:afterAutospacing="1"/>
      </w:pPr>
      <w:r w:rsidRPr="007579D2">
        <w:rPr>
          <w:b/>
          <w:bCs/>
        </w:rPr>
        <w:t>Track the Connection</w:t>
      </w:r>
      <w:r w:rsidRPr="007579D2">
        <w:t>: Note your energy and mood on days you move vs. days you don't</w:t>
      </w:r>
    </w:p>
    <w:p w14:paraId="41242E57"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3. Identify Your Stress-Spending Triggers</w:t>
      </w:r>
    </w:p>
    <w:p w14:paraId="241294CD" w14:textId="77777777" w:rsidR="007579D2" w:rsidRPr="007579D2" w:rsidRDefault="007579D2" w:rsidP="007579D2">
      <w:pPr>
        <w:numPr>
          <w:ilvl w:val="0"/>
          <w:numId w:val="38"/>
        </w:numPr>
        <w:spacing w:before="100" w:beforeAutospacing="1" w:after="100" w:afterAutospacing="1"/>
      </w:pPr>
      <w:r w:rsidRPr="007579D2">
        <w:rPr>
          <w:b/>
          <w:bCs/>
        </w:rPr>
        <w:t>Pattern Recognition</w:t>
      </w:r>
      <w:r w:rsidRPr="007579D2">
        <w:t>: For one week, before any unplanned purchase, ask: "What am I feeling right now?"</w:t>
      </w:r>
    </w:p>
    <w:p w14:paraId="77E3441A" w14:textId="77777777" w:rsidR="007579D2" w:rsidRPr="007579D2" w:rsidRDefault="007579D2" w:rsidP="007579D2">
      <w:pPr>
        <w:numPr>
          <w:ilvl w:val="0"/>
          <w:numId w:val="38"/>
        </w:numPr>
        <w:spacing w:before="100" w:beforeAutospacing="1" w:after="100" w:afterAutospacing="1"/>
      </w:pPr>
      <w:r w:rsidRPr="007579D2">
        <w:rPr>
          <w:b/>
          <w:bCs/>
        </w:rPr>
        <w:t>Alternative Responses</w:t>
      </w:r>
      <w:r w:rsidRPr="007579D2">
        <w:t>: Create a list of 5 free or low-cost activities you can do instead of stress-spending</w:t>
      </w:r>
    </w:p>
    <w:p w14:paraId="64B88C29" w14:textId="77777777" w:rsidR="007579D2" w:rsidRPr="007579D2" w:rsidRDefault="007579D2" w:rsidP="007579D2">
      <w:pPr>
        <w:numPr>
          <w:ilvl w:val="0"/>
          <w:numId w:val="38"/>
        </w:numPr>
        <w:spacing w:before="100" w:beforeAutospacing="1" w:after="100" w:afterAutospacing="1"/>
      </w:pPr>
      <w:r w:rsidRPr="007579D2">
        <w:rPr>
          <w:b/>
          <w:bCs/>
        </w:rPr>
        <w:t>24-Hour Rule</w:t>
      </w:r>
      <w:r w:rsidRPr="007579D2">
        <w:t>: For any purchase over $50, wait 24 hours and reassess your emotional state</w:t>
      </w:r>
    </w:p>
    <w:p w14:paraId="16E5DE55"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4. Build Accountability Systems</w:t>
      </w:r>
    </w:p>
    <w:p w14:paraId="0B8F29C4" w14:textId="77777777" w:rsidR="007579D2" w:rsidRPr="007579D2" w:rsidRDefault="007579D2" w:rsidP="007579D2">
      <w:pPr>
        <w:numPr>
          <w:ilvl w:val="0"/>
          <w:numId w:val="39"/>
        </w:numPr>
        <w:spacing w:before="100" w:beforeAutospacing="1" w:after="100" w:afterAutospacing="1"/>
      </w:pPr>
      <w:r w:rsidRPr="007579D2">
        <w:rPr>
          <w:b/>
          <w:bCs/>
        </w:rPr>
        <w:t>MINGUS Integration</w:t>
      </w:r>
      <w:r w:rsidRPr="007579D2">
        <w:t>: Use the app's daily check-ins to track mental/physical health and spending correlation</w:t>
      </w:r>
    </w:p>
    <w:p w14:paraId="0E41F13D" w14:textId="77777777" w:rsidR="007579D2" w:rsidRPr="007579D2" w:rsidRDefault="007579D2" w:rsidP="007579D2">
      <w:pPr>
        <w:numPr>
          <w:ilvl w:val="0"/>
          <w:numId w:val="39"/>
        </w:numPr>
        <w:spacing w:before="100" w:beforeAutospacing="1" w:after="100" w:afterAutospacing="1"/>
      </w:pPr>
      <w:r w:rsidRPr="007579D2">
        <w:rPr>
          <w:b/>
          <w:bCs/>
        </w:rPr>
        <w:t>Support Network</w:t>
      </w:r>
      <w:r w:rsidRPr="007579D2">
        <w:t>: Tell one trusted person about your discipline goals and check in weekly</w:t>
      </w:r>
    </w:p>
    <w:p w14:paraId="12D06B02" w14:textId="77777777" w:rsidR="007579D2" w:rsidRPr="007579D2" w:rsidRDefault="007579D2" w:rsidP="007579D2">
      <w:pPr>
        <w:numPr>
          <w:ilvl w:val="0"/>
          <w:numId w:val="39"/>
        </w:numPr>
        <w:spacing w:before="100" w:beforeAutospacing="1" w:after="100" w:afterAutospacing="1"/>
      </w:pPr>
      <w:r w:rsidRPr="007579D2">
        <w:rPr>
          <w:b/>
          <w:bCs/>
        </w:rPr>
        <w:t>Progress Celebration</w:t>
      </w:r>
      <w:r w:rsidRPr="007579D2">
        <w:t>: Plan non-monetary rewards for hitting weekly consistency goals</w:t>
      </w:r>
    </w:p>
    <w:p w14:paraId="60A5E7E4"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5. Connect Health to Wealth</w:t>
      </w:r>
    </w:p>
    <w:p w14:paraId="57BE108F" w14:textId="77777777" w:rsidR="007579D2" w:rsidRPr="007579D2" w:rsidRDefault="007579D2" w:rsidP="007579D2">
      <w:pPr>
        <w:numPr>
          <w:ilvl w:val="0"/>
          <w:numId w:val="40"/>
        </w:numPr>
        <w:spacing w:before="100" w:beforeAutospacing="1" w:after="100" w:afterAutospacing="1"/>
      </w:pPr>
      <w:r w:rsidRPr="007579D2">
        <w:rPr>
          <w:b/>
          <w:bCs/>
        </w:rPr>
        <w:t>Cost Calculator</w:t>
      </w:r>
      <w:r w:rsidRPr="007579D2">
        <w:t>: Add up potential monthly costs of poor health (medications, missed work, low energy)</w:t>
      </w:r>
    </w:p>
    <w:p w14:paraId="318E2C05" w14:textId="77777777" w:rsidR="007579D2" w:rsidRPr="007579D2" w:rsidRDefault="007579D2" w:rsidP="007579D2">
      <w:pPr>
        <w:numPr>
          <w:ilvl w:val="0"/>
          <w:numId w:val="40"/>
        </w:numPr>
        <w:spacing w:before="100" w:beforeAutospacing="1" w:after="100" w:afterAutospacing="1"/>
      </w:pPr>
      <w:r w:rsidRPr="007579D2">
        <w:rPr>
          <w:b/>
          <w:bCs/>
        </w:rPr>
        <w:t>Investment Mindset</w:t>
      </w:r>
      <w:r w:rsidRPr="007579D2">
        <w:t>: View gym memberships, healthy food, and mental health resources as investments, not expenses</w:t>
      </w:r>
    </w:p>
    <w:p w14:paraId="363B8F23" w14:textId="77777777" w:rsidR="007579D2" w:rsidRPr="007579D2" w:rsidRDefault="007579D2" w:rsidP="007579D2">
      <w:pPr>
        <w:numPr>
          <w:ilvl w:val="0"/>
          <w:numId w:val="40"/>
        </w:numPr>
        <w:spacing w:before="100" w:beforeAutospacing="1" w:after="100" w:afterAutospacing="1"/>
      </w:pPr>
      <w:r w:rsidRPr="007579D2">
        <w:rPr>
          <w:b/>
          <w:bCs/>
        </w:rPr>
        <w:t>Future Self Visualization</w:t>
      </w:r>
      <w:r w:rsidRPr="007579D2">
        <w:t>: Spend 10 minutes weekly imagining how good health habits today benefit your finances in 10 years</w:t>
      </w:r>
    </w:p>
    <w:p w14:paraId="25EF0AF5"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6. Prepare for Setbacks</w:t>
      </w:r>
    </w:p>
    <w:p w14:paraId="5E84194A" w14:textId="77777777" w:rsidR="007579D2" w:rsidRPr="007579D2" w:rsidRDefault="007579D2" w:rsidP="007579D2">
      <w:pPr>
        <w:numPr>
          <w:ilvl w:val="0"/>
          <w:numId w:val="41"/>
        </w:numPr>
        <w:spacing w:before="100" w:beforeAutospacing="1" w:after="100" w:afterAutospacing="1"/>
      </w:pPr>
      <w:r w:rsidRPr="007579D2">
        <w:rPr>
          <w:b/>
          <w:bCs/>
        </w:rPr>
        <w:t>Forgiveness Practice</w:t>
      </w:r>
      <w:r w:rsidRPr="007579D2">
        <w:t>: When you slip up, focus on the next right choice instead of self-criticism</w:t>
      </w:r>
    </w:p>
    <w:p w14:paraId="0CCB263F" w14:textId="77777777" w:rsidR="007579D2" w:rsidRPr="007579D2" w:rsidRDefault="007579D2" w:rsidP="007579D2">
      <w:pPr>
        <w:numPr>
          <w:ilvl w:val="0"/>
          <w:numId w:val="41"/>
        </w:numPr>
        <w:spacing w:before="100" w:beforeAutospacing="1" w:after="100" w:afterAutospacing="1"/>
      </w:pPr>
      <w:r w:rsidRPr="007579D2">
        <w:rPr>
          <w:b/>
          <w:bCs/>
        </w:rPr>
        <w:t>Reset Ritual</w:t>
      </w:r>
      <w:r w:rsidRPr="007579D2">
        <w:t>: Create a simple 10-minute routine to get back on track after a difficult day</w:t>
      </w:r>
    </w:p>
    <w:p w14:paraId="6886E3C0" w14:textId="77777777" w:rsidR="007579D2" w:rsidRPr="007579D2" w:rsidRDefault="007579D2" w:rsidP="007579D2">
      <w:pPr>
        <w:numPr>
          <w:ilvl w:val="0"/>
          <w:numId w:val="41"/>
        </w:numPr>
        <w:spacing w:before="100" w:beforeAutospacing="1" w:after="100" w:afterAutospacing="1"/>
      </w:pPr>
      <w:r w:rsidRPr="007579D2">
        <w:rPr>
          <w:b/>
          <w:bCs/>
        </w:rPr>
        <w:t>Progress Tracking</w:t>
      </w:r>
      <w:r w:rsidRPr="007579D2">
        <w:t>: Measure consistency over perfection—aim for 80% adherence, not 100%</w:t>
      </w:r>
    </w:p>
    <w:p w14:paraId="19DC24AE"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7. Skill Development Integration</w:t>
      </w:r>
    </w:p>
    <w:p w14:paraId="2D77D837" w14:textId="77777777" w:rsidR="007579D2" w:rsidRPr="007579D2" w:rsidRDefault="007579D2" w:rsidP="007579D2">
      <w:pPr>
        <w:numPr>
          <w:ilvl w:val="0"/>
          <w:numId w:val="42"/>
        </w:numPr>
        <w:spacing w:before="100" w:beforeAutospacing="1" w:after="100" w:afterAutospacing="1"/>
      </w:pPr>
      <w:r w:rsidRPr="007579D2">
        <w:rPr>
          <w:b/>
          <w:bCs/>
        </w:rPr>
        <w:t>Health-Wealth Learning</w:t>
      </w:r>
      <w:r w:rsidRPr="007579D2">
        <w:t>: Choose one new health habit and one new financial skill to develop simultaneously</w:t>
      </w:r>
    </w:p>
    <w:p w14:paraId="69AE87E0" w14:textId="77777777" w:rsidR="007579D2" w:rsidRPr="007579D2" w:rsidRDefault="007579D2" w:rsidP="007579D2">
      <w:pPr>
        <w:numPr>
          <w:ilvl w:val="0"/>
          <w:numId w:val="42"/>
        </w:numPr>
        <w:spacing w:before="100" w:beforeAutospacing="1" w:after="100" w:afterAutospacing="1"/>
      </w:pPr>
      <w:r w:rsidRPr="007579D2">
        <w:rPr>
          <w:b/>
          <w:bCs/>
        </w:rPr>
        <w:t>Energy Management</w:t>
      </w:r>
      <w:r w:rsidRPr="007579D2">
        <w:t>: Use your highest-energy times for skill building and financial planning</w:t>
      </w:r>
    </w:p>
    <w:p w14:paraId="679F8AAB" w14:textId="77777777" w:rsidR="007579D2" w:rsidRPr="007579D2" w:rsidRDefault="007579D2" w:rsidP="007579D2">
      <w:pPr>
        <w:numPr>
          <w:ilvl w:val="0"/>
          <w:numId w:val="42"/>
        </w:numPr>
        <w:spacing w:before="100" w:beforeAutospacing="1" w:after="100" w:afterAutospacing="1"/>
      </w:pPr>
      <w:r w:rsidRPr="007579D2">
        <w:rPr>
          <w:b/>
          <w:bCs/>
        </w:rPr>
        <w:t>Compound Discipline</w:t>
      </w:r>
      <w:r w:rsidRPr="007579D2">
        <w:t>: Let success in physical health fuel confidence in financial goal pursuit</w:t>
      </w:r>
    </w:p>
    <w:p w14:paraId="6E97AA58" w14:textId="77777777" w:rsidR="007579D2" w:rsidRPr="007579D2" w:rsidRDefault="00156EE5" w:rsidP="007579D2">
      <w:r>
        <w:rPr>
          <w:noProof/>
        </w:rPr>
        <w:pict w14:anchorId="138A7A7C">
          <v:rect id="_x0000_i1027" alt="" style="width:468pt;height:.05pt;mso-width-percent:0;mso-height-percent:0;mso-width-percent:0;mso-height-percent:0" o:hralign="center" o:hrstd="t" o:hr="t" fillcolor="#a0a0a0" stroked="f"/>
        </w:pict>
      </w:r>
    </w:p>
    <w:p w14:paraId="4B6EE535"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Questions to Ask Yourself: Chapter 4 - Be Disciplined</w:t>
      </w:r>
    </w:p>
    <w:p w14:paraId="785C0A2D"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1. What Does Your Stress-Spending Pattern Really Cost You?</w:t>
      </w:r>
    </w:p>
    <w:p w14:paraId="7DFF5E13" w14:textId="77777777" w:rsidR="007579D2" w:rsidRPr="007579D2" w:rsidRDefault="007579D2" w:rsidP="007579D2">
      <w:pPr>
        <w:spacing w:before="100" w:beforeAutospacing="1" w:after="100" w:afterAutospacing="1"/>
      </w:pPr>
      <w:r w:rsidRPr="007579D2">
        <w:t>Track your spending for one week and identify every purchase made when you were stressed, anxious, or emotionally triggered. Calculate the monthly and yearly total. If you invested this money instead at 7% annual return, what would it be worth in 10 years? Is temporary emotional relief worth this long-term wealth?</w:t>
      </w:r>
    </w:p>
    <w:p w14:paraId="48C8F750"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2. How Is Your Self-Talk Sabotaging Your Financial Future?</w:t>
      </w:r>
    </w:p>
    <w:p w14:paraId="60C48E01" w14:textId="77777777" w:rsidR="007579D2" w:rsidRPr="007579D2" w:rsidRDefault="007579D2" w:rsidP="007579D2">
      <w:pPr>
        <w:spacing w:before="100" w:beforeAutospacing="1" w:after="100" w:afterAutospacing="1"/>
      </w:pPr>
      <w:r w:rsidRPr="007579D2">
        <w:t>For three days, write down every negative thing you tell yourself about money ("I'm bad with money," "I'll never get ahead," "I can't afford that"). How often do you repeat these phrases? If a child heard these statements about themselves daily, what would you expect their financial future to look like?</w:t>
      </w:r>
    </w:p>
    <w:p w14:paraId="6F88A350"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3. What's the Real Cost of Ignoring Your Physical Health?</w:t>
      </w:r>
    </w:p>
    <w:p w14:paraId="67EE23EE" w14:textId="77777777" w:rsidR="007579D2" w:rsidRPr="007579D2" w:rsidRDefault="007579D2" w:rsidP="007579D2">
      <w:pPr>
        <w:spacing w:before="100" w:beforeAutospacing="1" w:after="100" w:afterAutospacing="1"/>
      </w:pPr>
      <w:r w:rsidRPr="007579D2">
        <w:t>Calculate your current monthly costs related to poor health habits (medications, frequent illness, low energy affecting work performance). Add your family history of health issues—what could these cost you in 20 years? Compare this to the cost of a gym membership, healthy food, and preventive care. Which investment makes more financial sense?</w:t>
      </w:r>
    </w:p>
    <w:p w14:paraId="35E542A5"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4. Are You Building Discipline or Just Managing Chaos?</w:t>
      </w:r>
    </w:p>
    <w:p w14:paraId="373A7DF9" w14:textId="77777777" w:rsidR="007579D2" w:rsidRPr="007579D2" w:rsidRDefault="007579D2" w:rsidP="007579D2">
      <w:pPr>
        <w:spacing w:before="100" w:beforeAutospacing="1" w:after="100" w:afterAutospacing="1"/>
      </w:pPr>
      <w:r w:rsidRPr="007579D2">
        <w:t>Look at your last month—how many commitments to yourself did you actually keep versus how many did you break? (Exercise plans, budget goals, learning new skills, etc.) If you can't keep small promises to yourself, how will you build the discipline needed for major financial transformation?</w:t>
      </w:r>
    </w:p>
    <w:p w14:paraId="59FF7E9D"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5. How Connected Are Your Mind, Body, and Money Decisions?</w:t>
      </w:r>
    </w:p>
    <w:p w14:paraId="39A93FFA" w14:textId="77777777" w:rsidR="007579D2" w:rsidRPr="007579D2" w:rsidRDefault="007579D2" w:rsidP="007579D2">
      <w:pPr>
        <w:spacing w:before="100" w:beforeAutospacing="1" w:after="100" w:afterAutospacing="1"/>
      </w:pPr>
      <w:r w:rsidRPr="007579D2">
        <w:t>For two weeks, rate your physical energy, mental clarity, and stress level daily (1-10 scale), then track your spending decisions. On your lowest-energy, highest-stress days, how different were your financial choices? What patterns do you see between taking care of yourself and making smart money moves?</w:t>
      </w:r>
    </w:p>
    <w:p w14:paraId="2D0825B9"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6. What Story Are You Telling Yourself About What You Deserve?</w:t>
      </w:r>
    </w:p>
    <w:p w14:paraId="2C9C041F" w14:textId="77777777" w:rsidR="007579D2" w:rsidRPr="007579D2" w:rsidRDefault="007579D2" w:rsidP="007579D2">
      <w:pPr>
        <w:spacing w:before="100" w:beforeAutospacing="1" w:after="100" w:afterAutospacing="1"/>
      </w:pPr>
      <w:r w:rsidRPr="007579D2">
        <w:t>When you consider investing in your health (better food, gym membership, therapy, wellness activities), what's your immediate reaction? Do you feel worthy of these investments, or do you tell yourself you can't afford them while spending money on less beneficial things? How might this worthiness issue be limiting your financial growth?</w:t>
      </w:r>
    </w:p>
    <w:p w14:paraId="7856F1E6"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7. If You Knew Safety Nets Wouldn't Exist, Would You Act Differently Today?</w:t>
      </w:r>
    </w:p>
    <w:p w14:paraId="3A8B0030" w14:textId="77777777" w:rsidR="007579D2" w:rsidRPr="007579D2" w:rsidRDefault="007579D2" w:rsidP="007579D2">
      <w:pPr>
        <w:spacing w:before="100" w:beforeAutospacing="1" w:after="100" w:afterAutospacing="1"/>
      </w:pPr>
      <w:r w:rsidRPr="007579D2">
        <w:t>Imagine you found out for certain that Social Security, employer pensions, and government assistance programs would be gone by the time you retire. Starting tomorrow, your physical health, mental resilience, and financial discipline would be your only safety net. What would you change about your daily habits immediately?</w:t>
      </w:r>
    </w:p>
    <w:p w14:paraId="01930031"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8. Can You Separate Immediate Gratification from Long-term Satisfaction?</w:t>
      </w:r>
    </w:p>
    <w:p w14:paraId="7F7B079A" w14:textId="77777777" w:rsidR="007579D2" w:rsidRPr="007579D2" w:rsidRDefault="007579D2" w:rsidP="007579D2">
      <w:pPr>
        <w:spacing w:before="100" w:beforeAutospacing="1" w:after="100" w:afterAutospacing="1"/>
      </w:pPr>
      <w:r w:rsidRPr="007579D2">
        <w:t>Describe the last time you chose short-term comfort (expensive meal, shopping therapy, skipping exercise) over long-term benefit. In that moment, what did you tell yourself to justify the choice? How did you feel 24 hours later? What would it take for you to pause long enough to remember your long-term goals in those triggered moments?</w:t>
      </w:r>
    </w:p>
    <w:p w14:paraId="7504026C" w14:textId="0CB588BF" w:rsidR="006E06FF" w:rsidRDefault="006E06FF">
      <w:pPr>
        <w:spacing w:line="480" w:lineRule="auto"/>
        <w:ind w:firstLine="720"/>
        <w:rPr>
          <w:color w:val="000000"/>
        </w:rPr>
      </w:pPr>
      <w:r>
        <w:rPr>
          <w:color w:val="000000"/>
        </w:rPr>
        <w:br w:type="page"/>
      </w:r>
    </w:p>
    <w:p w14:paraId="16AADB29" w14:textId="77777777" w:rsidR="006E06FF" w:rsidRPr="00947F0A" w:rsidRDefault="006E06FF" w:rsidP="006E06FF">
      <w:pPr>
        <w:spacing w:before="100" w:beforeAutospacing="1" w:after="100" w:afterAutospacing="1"/>
        <w:outlineLvl w:val="0"/>
        <w:rPr>
          <w:b/>
          <w:bCs/>
          <w:kern w:val="36"/>
          <w:sz w:val="48"/>
          <w:szCs w:val="48"/>
        </w:rPr>
      </w:pPr>
      <w:r w:rsidRPr="00947F0A">
        <w:rPr>
          <w:b/>
          <w:bCs/>
          <w:kern w:val="36"/>
          <w:sz w:val="48"/>
          <w:szCs w:val="48"/>
        </w:rPr>
        <w:t>CHAPTER 5: DO DEVELOP - Skills and Career Excellence</w:t>
      </w:r>
    </w:p>
    <w:p w14:paraId="33A68498" w14:textId="77777777" w:rsidR="006E06FF" w:rsidRPr="00947F0A" w:rsidRDefault="006E06FF" w:rsidP="006E06FF">
      <w:pPr>
        <w:spacing w:before="100" w:beforeAutospacing="1" w:after="100" w:afterAutospacing="1"/>
      </w:pPr>
      <w:r w:rsidRPr="00947F0A">
        <w:t xml:space="preserve">Let's talk about something that might surprise you: </w:t>
      </w:r>
      <w:r w:rsidRPr="00947F0A">
        <w:rPr>
          <w:b/>
          <w:bCs/>
        </w:rPr>
        <w:t>the biggest barrier to increasing your income isn't your background, your education, or even your current job title. It's your willingness to develop skills that solve problems people actually need solved.</w:t>
      </w:r>
    </w:p>
    <w:p w14:paraId="163986C0" w14:textId="77777777" w:rsidR="006E06FF" w:rsidRPr="00947F0A" w:rsidRDefault="006E06FF" w:rsidP="006E06FF">
      <w:pPr>
        <w:spacing w:before="100" w:beforeAutospacing="1" w:after="100" w:afterAutospacing="1"/>
      </w:pPr>
      <w:r w:rsidRPr="00947F0A">
        <w:t xml:space="preserve">I know what you're thinking. "But I need experience to get experience," or "I can't afford to go back to school," or "People like me don't work in those fields." I've heard it all, and I've felt it all. But here's what I learned through my own career transition from engineering to finance, and what I see happening in today's economy: </w:t>
      </w:r>
      <w:r w:rsidRPr="00947F0A">
        <w:rPr>
          <w:b/>
          <w:bCs/>
        </w:rPr>
        <w:t>the rules have completely changed, and that's actually good news for you.</w:t>
      </w:r>
    </w:p>
    <w:p w14:paraId="37F32AD3" w14:textId="77777777" w:rsidR="006E06FF" w:rsidRPr="00947F0A" w:rsidRDefault="006E06FF" w:rsidP="006E06FF">
      <w:pPr>
        <w:spacing w:before="100" w:beforeAutospacing="1" w:after="100" w:afterAutospacing="1"/>
        <w:outlineLvl w:val="1"/>
        <w:rPr>
          <w:b/>
          <w:bCs/>
          <w:sz w:val="36"/>
          <w:szCs w:val="36"/>
        </w:rPr>
      </w:pPr>
      <w:r w:rsidRPr="00947F0A">
        <w:rPr>
          <w:b/>
          <w:bCs/>
          <w:sz w:val="36"/>
          <w:szCs w:val="36"/>
        </w:rPr>
        <w:t>The Skills Revolution: Why Credentials Don't Rule Anymore</w:t>
      </w:r>
    </w:p>
    <w:p w14:paraId="06BEA78A" w14:textId="77777777" w:rsidR="006E06FF" w:rsidRPr="00947F0A" w:rsidRDefault="006E06FF" w:rsidP="006E06FF">
      <w:pPr>
        <w:spacing w:before="100" w:beforeAutospacing="1" w:after="100" w:afterAutospacing="1"/>
      </w:pPr>
      <w:r w:rsidRPr="00947F0A">
        <w:t>Growing up in our community, we were always told that credentials were everything. Go to college, get that degree, maybe get a professional certification, and you'd be set. That was the path to the middle class, the path to security.</w:t>
      </w:r>
    </w:p>
    <w:p w14:paraId="5B2E062A" w14:textId="77777777" w:rsidR="006E06FF" w:rsidRPr="00947F0A" w:rsidRDefault="006E06FF" w:rsidP="006E06FF">
      <w:pPr>
        <w:spacing w:before="100" w:beforeAutospacing="1" w:after="100" w:afterAutospacing="1"/>
      </w:pPr>
      <w:r w:rsidRPr="00947F0A">
        <w:rPr>
          <w:b/>
          <w:bCs/>
        </w:rPr>
        <w:t>But the world shifted while we weren't paying attention.</w:t>
      </w:r>
    </w:p>
    <w:p w14:paraId="0FAF5978" w14:textId="77777777" w:rsidR="006E06FF" w:rsidRPr="00947F0A" w:rsidRDefault="006E06FF" w:rsidP="006E06FF">
      <w:pPr>
        <w:spacing w:before="100" w:beforeAutospacing="1" w:after="100" w:afterAutospacing="1"/>
      </w:pPr>
      <w:r w:rsidRPr="00947F0A">
        <w:t>With the rise of technology over the past 15-20 years, your ability to solve problems has become more valuable than the piece of paper on your wall. Don't get me wrong—credentials can still open doors, especially in large corporations that provide that safety net of security. But what happens when that safety net isn't as secure as it used to be?</w:t>
      </w:r>
    </w:p>
    <w:p w14:paraId="55080CC3" w14:textId="77777777" w:rsidR="006E06FF" w:rsidRPr="00947F0A" w:rsidRDefault="006E06FF" w:rsidP="006E06FF">
      <w:pPr>
        <w:spacing w:before="100" w:beforeAutospacing="1" w:after="100" w:afterAutospacing="1"/>
      </w:pPr>
      <w:r w:rsidRPr="00947F0A">
        <w:rPr>
          <w:b/>
          <w:bCs/>
        </w:rPr>
        <w:t>You better have skills.</w:t>
      </w:r>
    </w:p>
    <w:p w14:paraId="30DE6936" w14:textId="77777777" w:rsidR="006E06FF" w:rsidRPr="00947F0A" w:rsidRDefault="006E06FF" w:rsidP="006E06FF">
      <w:pPr>
        <w:spacing w:before="100" w:beforeAutospacing="1" w:after="100" w:afterAutospacing="1"/>
      </w:pPr>
      <w:r w:rsidRPr="00947F0A">
        <w:t>The beautiful thing about where we are right now is that you don't need to know how to write code from scratch anymore. You don't need a computer science degree to solve technology problems. What you need is the ability to think through problems step-by-step and learn how to ask the right questions.</w:t>
      </w:r>
    </w:p>
    <w:p w14:paraId="5F770452" w14:textId="77777777" w:rsidR="006E06FF" w:rsidRPr="00947F0A" w:rsidRDefault="006E06FF" w:rsidP="006E06FF">
      <w:pPr>
        <w:spacing w:before="100" w:beforeAutospacing="1" w:after="100" w:afterAutospacing="1"/>
      </w:pPr>
      <w:r w:rsidRPr="00947F0A">
        <w:t xml:space="preserve">With artificial intelligence and online learning platforms, you can learn to solve problems that people need solved, and you can do it without paying $50,000 for grad school. The tools are there. The information is there. </w:t>
      </w:r>
      <w:r w:rsidRPr="00947F0A">
        <w:rPr>
          <w:b/>
          <w:bCs/>
        </w:rPr>
        <w:t>The only question is: are you willing to do the work?</w:t>
      </w:r>
    </w:p>
    <w:p w14:paraId="73EDB778" w14:textId="77777777" w:rsidR="006E06FF" w:rsidRPr="00947F0A" w:rsidRDefault="006E06FF" w:rsidP="006E06FF">
      <w:pPr>
        <w:spacing w:before="100" w:beforeAutospacing="1" w:after="100" w:afterAutospacing="1"/>
        <w:outlineLvl w:val="1"/>
        <w:rPr>
          <w:b/>
          <w:bCs/>
          <w:sz w:val="36"/>
          <w:szCs w:val="36"/>
        </w:rPr>
      </w:pPr>
      <w:r w:rsidRPr="00947F0A">
        <w:rPr>
          <w:b/>
          <w:bCs/>
          <w:sz w:val="36"/>
          <w:szCs w:val="36"/>
        </w:rPr>
        <w:t>From Discipline to Development: How Everything Connects</w:t>
      </w:r>
    </w:p>
    <w:p w14:paraId="01A47633" w14:textId="77777777" w:rsidR="006E06FF" w:rsidRPr="00947F0A" w:rsidRDefault="006E06FF" w:rsidP="006E06FF">
      <w:pPr>
        <w:spacing w:before="100" w:beforeAutospacing="1" w:after="100" w:afterAutospacing="1"/>
      </w:pPr>
      <w:r w:rsidRPr="00947F0A">
        <w:t>Remember in Chapter 4 when we talked about building physical and mental discipline? Here's where that foundation becomes your career accelerator.</w:t>
      </w:r>
    </w:p>
    <w:p w14:paraId="1D5742E5" w14:textId="77777777" w:rsidR="006E06FF" w:rsidRPr="00947F0A" w:rsidRDefault="006E06FF" w:rsidP="006E06FF">
      <w:pPr>
        <w:spacing w:before="100" w:beforeAutospacing="1" w:after="100" w:afterAutospacing="1"/>
      </w:pPr>
      <w:r w:rsidRPr="00947F0A">
        <w:t>When I was building discipline through CrossFit, something shifted in my mindset. I started thinking, "If I can push myself to do this workout I don't want to do, what else can I push myself to do?" That mental shift didn't just help me get stronger physically—it gave me the confidence to explore a complete career change.</w:t>
      </w:r>
    </w:p>
    <w:p w14:paraId="37ADFFCB" w14:textId="77777777" w:rsidR="006E06FF" w:rsidRPr="00947F0A" w:rsidRDefault="006E06FF" w:rsidP="006E06FF">
      <w:pPr>
        <w:spacing w:before="100" w:beforeAutospacing="1" w:after="100" w:afterAutospacing="1"/>
      </w:pPr>
      <w:r w:rsidRPr="00947F0A">
        <w:rPr>
          <w:b/>
          <w:bCs/>
        </w:rPr>
        <w:t>The discipline you build in small areas gives you the confidence to make big career moves.</w:t>
      </w:r>
    </w:p>
    <w:p w14:paraId="293AE15B" w14:textId="77777777" w:rsidR="006E06FF" w:rsidRPr="00947F0A" w:rsidRDefault="006E06FF" w:rsidP="006E06FF">
      <w:pPr>
        <w:spacing w:before="100" w:beforeAutospacing="1" w:after="100" w:afterAutospacing="1"/>
      </w:pPr>
      <w:r w:rsidRPr="00947F0A">
        <w:t>Every time you follow through on a commitment to yourself—whether it's that 5-minute morning walk or spending 30 minutes learning a new skill—you're building the neural pathway that says "I am someone who does what I say I'm going to do." And that identity becomes the foundation for everything else.</w:t>
      </w:r>
    </w:p>
    <w:p w14:paraId="52E430AE" w14:textId="77777777" w:rsidR="006E06FF" w:rsidRPr="00947F0A" w:rsidRDefault="006E06FF" w:rsidP="006E06FF">
      <w:pPr>
        <w:spacing w:before="100" w:beforeAutospacing="1" w:after="100" w:afterAutospacing="1"/>
      </w:pPr>
      <w:r w:rsidRPr="00947F0A">
        <w:t>When you're disciplined about learning one new thing every day, when you're consistent about practicing a skill even when you don't feel like it, when you show up for yourself repeatedly—that's when you develop the confidence to apply for jobs that seem "too good" for your current qualifications.</w:t>
      </w:r>
    </w:p>
    <w:p w14:paraId="172C6E23" w14:textId="77777777" w:rsidR="006E06FF" w:rsidRPr="00947F0A" w:rsidRDefault="006E06FF" w:rsidP="006E06FF">
      <w:pPr>
        <w:spacing w:before="100" w:beforeAutospacing="1" w:after="100" w:afterAutospacing="1"/>
        <w:outlineLvl w:val="1"/>
        <w:rPr>
          <w:b/>
          <w:bCs/>
          <w:sz w:val="36"/>
          <w:szCs w:val="36"/>
        </w:rPr>
      </w:pPr>
      <w:r w:rsidRPr="00947F0A">
        <w:rPr>
          <w:b/>
          <w:bCs/>
          <w:sz w:val="36"/>
          <w:szCs w:val="36"/>
        </w:rPr>
        <w:t>The Real Income Gap: What's Actually Holding You Back</w:t>
      </w:r>
    </w:p>
    <w:p w14:paraId="1E89EFE9" w14:textId="77777777" w:rsidR="006E06FF" w:rsidRPr="00947F0A" w:rsidRDefault="006E06FF" w:rsidP="006E06FF">
      <w:pPr>
        <w:spacing w:before="100" w:beforeAutospacing="1" w:after="100" w:afterAutospacing="1"/>
      </w:pPr>
      <w:r w:rsidRPr="00947F0A">
        <w:t xml:space="preserve">Let's talk numbers that you can relate to. I see people making $45,000 who could easily be making $75,000 with the right skills. The gap isn't usually about intelligence or work ethic. </w:t>
      </w:r>
      <w:r w:rsidRPr="00947F0A">
        <w:rPr>
          <w:b/>
          <w:bCs/>
        </w:rPr>
        <w:t>It's about knowing what problems need to be solved and having the confidence to position yourself as someone who can solve them.</w:t>
      </w:r>
    </w:p>
    <w:p w14:paraId="2CC58427" w14:textId="77777777" w:rsidR="006E06FF" w:rsidRPr="00947F0A" w:rsidRDefault="006E06FF" w:rsidP="006E06FF">
      <w:pPr>
        <w:spacing w:before="100" w:beforeAutospacing="1" w:after="100" w:afterAutospacing="1"/>
      </w:pPr>
      <w:r w:rsidRPr="00947F0A">
        <w:t>Here's what usually happens: You know you're capable of more, but you're stuck in this cycle where you need experience to get experience. You see job postings asking for skills you don't have, working at companies that seem out of your league, making salaries that feel impossible for someone like you.</w:t>
      </w:r>
    </w:p>
    <w:p w14:paraId="306BA316" w14:textId="77777777" w:rsidR="006E06FF" w:rsidRPr="00947F0A" w:rsidRDefault="006E06FF" w:rsidP="006E06FF">
      <w:pPr>
        <w:spacing w:before="100" w:beforeAutospacing="1" w:after="100" w:afterAutospacing="1"/>
      </w:pPr>
      <w:r w:rsidRPr="00947F0A">
        <w:rPr>
          <w:b/>
          <w:bCs/>
        </w:rPr>
        <w:t>But here's the secret nobody talks about: most of those "requirements" are wish lists, not absolutes.</w:t>
      </w:r>
    </w:p>
    <w:p w14:paraId="2C5C5172" w14:textId="77777777" w:rsidR="006E06FF" w:rsidRPr="00947F0A" w:rsidRDefault="006E06FF" w:rsidP="006E06FF">
      <w:pPr>
        <w:spacing w:before="100" w:beforeAutospacing="1" w:after="100" w:afterAutospacing="1"/>
      </w:pPr>
      <w:r w:rsidRPr="00947F0A">
        <w:t>I know someone who went from making $52,000 as an administrative assistant to $78,000 as a project coordinator in 18 months. How? She spent 6 months learning project management software online, volunteered to run a church event using those skills, and then applied for positions where she could talk about real results she'd achieved.</w:t>
      </w:r>
    </w:p>
    <w:p w14:paraId="6CAD3CB5" w14:textId="77777777" w:rsidR="006E06FF" w:rsidRPr="00947F0A" w:rsidRDefault="006E06FF" w:rsidP="006E06FF">
      <w:pPr>
        <w:spacing w:before="100" w:beforeAutospacing="1" w:after="100" w:afterAutospacing="1"/>
      </w:pPr>
      <w:r w:rsidRPr="00947F0A">
        <w:rPr>
          <w:b/>
          <w:bCs/>
        </w:rPr>
        <w:t>She didn't get a new degree. She didn't have connections. She just learned skills that solved problems and practiced using them until she could talk about them with confidence.</w:t>
      </w:r>
    </w:p>
    <w:p w14:paraId="4CFED1BB" w14:textId="77777777" w:rsidR="006E06FF" w:rsidRPr="00947F0A" w:rsidRDefault="006E06FF" w:rsidP="006E06FF">
      <w:pPr>
        <w:spacing w:before="100" w:beforeAutospacing="1" w:after="100" w:afterAutospacing="1"/>
        <w:outlineLvl w:val="1"/>
        <w:rPr>
          <w:b/>
          <w:bCs/>
          <w:sz w:val="36"/>
          <w:szCs w:val="36"/>
        </w:rPr>
      </w:pPr>
      <w:r w:rsidRPr="00947F0A">
        <w:rPr>
          <w:b/>
          <w:bCs/>
          <w:sz w:val="36"/>
          <w:szCs w:val="36"/>
        </w:rPr>
        <w:t>Skills vs. Credentials: The New Reality</w:t>
      </w:r>
    </w:p>
    <w:p w14:paraId="66C0D503" w14:textId="77777777" w:rsidR="006E06FF" w:rsidRPr="00947F0A" w:rsidRDefault="006E06FF" w:rsidP="006E06FF">
      <w:pPr>
        <w:spacing w:before="100" w:beforeAutospacing="1" w:after="100" w:afterAutospacing="1"/>
      </w:pPr>
      <w:r w:rsidRPr="00947F0A">
        <w:t>The days of needing to go to one of the top 10 business schools to make real money are over. What those MBA programs taught people—how to analyze data, how to present information clearly, how to tell a story with numbers—you can learn online for a fraction of the cost.</w:t>
      </w:r>
    </w:p>
    <w:p w14:paraId="0EB8CB61" w14:textId="77777777" w:rsidR="006E06FF" w:rsidRPr="00947F0A" w:rsidRDefault="006E06FF" w:rsidP="006E06FF">
      <w:pPr>
        <w:spacing w:before="100" w:beforeAutospacing="1" w:after="100" w:afterAutospacing="1"/>
      </w:pPr>
      <w:r w:rsidRPr="00947F0A">
        <w:t>Back when I was coming up, you had to go to grad school and get that piece of paper from a prestigious program to get your foot in the door. But what I learned from working with those people over time was that what kept them there and helped them advance wasn't the credential itself. It was the skills they picked up while working in those roles.</w:t>
      </w:r>
    </w:p>
    <w:p w14:paraId="625F024E" w14:textId="77777777" w:rsidR="006E06FF" w:rsidRPr="00947F0A" w:rsidRDefault="006E06FF" w:rsidP="006E06FF">
      <w:pPr>
        <w:spacing w:before="100" w:beforeAutospacing="1" w:after="100" w:afterAutospacing="1"/>
      </w:pPr>
      <w:r w:rsidRPr="00947F0A">
        <w:rPr>
          <w:b/>
          <w:bCs/>
        </w:rPr>
        <w:t>The credential got them in the door, but the skills kept them there and moved them forward.</w:t>
      </w:r>
    </w:p>
    <w:p w14:paraId="71E861C5" w14:textId="77777777" w:rsidR="006E06FF" w:rsidRPr="00947F0A" w:rsidRDefault="006E06FF" w:rsidP="006E06FF">
      <w:pPr>
        <w:spacing w:before="100" w:beforeAutospacing="1" w:after="100" w:afterAutospacing="1"/>
      </w:pPr>
      <w:r w:rsidRPr="00947F0A">
        <w:t>Now you can get those same skills without the $100,000 price tag. You can learn how to analyze data using Excel or SQL through online courses. You can learn how to create compelling presentations through YouTube tutorials. You can learn how to manage projects using free software and by volunteering for leadership roles in your community.</w:t>
      </w:r>
    </w:p>
    <w:p w14:paraId="7AFBB0EF" w14:textId="77777777" w:rsidR="006E06FF" w:rsidRPr="00947F0A" w:rsidRDefault="006E06FF" w:rsidP="006E06FF">
      <w:pPr>
        <w:spacing w:before="100" w:beforeAutospacing="1" w:after="100" w:afterAutospacing="1"/>
      </w:pPr>
      <w:r w:rsidRPr="00947F0A">
        <w:rPr>
          <w:b/>
          <w:bCs/>
        </w:rPr>
        <w:t>The MINGUS app shows you exactly where these income gaps exist in your specific situation.</w:t>
      </w:r>
      <w:r w:rsidRPr="00947F0A">
        <w:t xml:space="preserve"> When you see the numbers—how picking up certain skills could increase your income by $15,000 or $25,000 per year—it becomes impossible to ignore the math.</w:t>
      </w:r>
    </w:p>
    <w:p w14:paraId="24BFB018" w14:textId="77777777" w:rsidR="006E06FF" w:rsidRPr="00947F0A" w:rsidRDefault="006E06FF" w:rsidP="006E06FF">
      <w:pPr>
        <w:spacing w:before="100" w:beforeAutospacing="1" w:after="100" w:afterAutospacing="1"/>
        <w:outlineLvl w:val="1"/>
        <w:rPr>
          <w:b/>
          <w:bCs/>
          <w:sz w:val="36"/>
          <w:szCs w:val="36"/>
        </w:rPr>
      </w:pPr>
      <w:r w:rsidRPr="00947F0A">
        <w:rPr>
          <w:b/>
          <w:bCs/>
          <w:sz w:val="36"/>
          <w:szCs w:val="36"/>
        </w:rPr>
        <w:t>Networking and Mentorship: The Service Strategy</w:t>
      </w:r>
    </w:p>
    <w:p w14:paraId="68D35884" w14:textId="77777777" w:rsidR="006E06FF" w:rsidRPr="00947F0A" w:rsidRDefault="006E06FF" w:rsidP="006E06FF">
      <w:pPr>
        <w:spacing w:before="100" w:beforeAutospacing="1" w:after="100" w:afterAutospacing="1"/>
      </w:pPr>
      <w:r w:rsidRPr="00947F0A">
        <w:t>One of the biggest questions I get is about networking and finding mentors. People think they need to find some big name executive who's going to take them under their wing and introduce them to all the right people.</w:t>
      </w:r>
    </w:p>
    <w:p w14:paraId="0EF7AAF4" w14:textId="77777777" w:rsidR="006E06FF" w:rsidRPr="00947F0A" w:rsidRDefault="006E06FF" w:rsidP="006E06FF">
      <w:pPr>
        <w:spacing w:before="100" w:beforeAutospacing="1" w:after="100" w:afterAutospacing="1"/>
      </w:pPr>
      <w:r w:rsidRPr="00947F0A">
        <w:rPr>
          <w:b/>
          <w:bCs/>
        </w:rPr>
        <w:t>That's not how it works.</w:t>
      </w:r>
    </w:p>
    <w:p w14:paraId="4E6614CD" w14:textId="77777777" w:rsidR="006E06FF" w:rsidRPr="00947F0A" w:rsidRDefault="006E06FF" w:rsidP="006E06FF">
      <w:pPr>
        <w:spacing w:before="100" w:beforeAutospacing="1" w:after="100" w:afterAutospacing="1"/>
      </w:pPr>
      <w:r w:rsidRPr="00947F0A">
        <w:t xml:space="preserve">The most effective networking strategy is simple: </w:t>
      </w:r>
      <w:r w:rsidRPr="00947F0A">
        <w:rPr>
          <w:b/>
          <w:bCs/>
        </w:rPr>
        <w:t>be of service to others.</w:t>
      </w:r>
    </w:p>
    <w:p w14:paraId="3D38E539" w14:textId="77777777" w:rsidR="006E06FF" w:rsidRPr="00947F0A" w:rsidRDefault="006E06FF" w:rsidP="006E06FF">
      <w:pPr>
        <w:spacing w:before="100" w:beforeAutospacing="1" w:after="100" w:afterAutospacing="1"/>
      </w:pPr>
      <w:r w:rsidRPr="00947F0A">
        <w:t>Instead of trying to find someone five levels above you to be your mentor, find someone one level above you who you can actually help. Maybe they work at a different company, maybe you met them through a professional association, maybe they're a friend of a friend.</w:t>
      </w:r>
    </w:p>
    <w:p w14:paraId="4ABE9300" w14:textId="77777777" w:rsidR="006E06FF" w:rsidRPr="00947F0A" w:rsidRDefault="006E06FF" w:rsidP="006E06FF">
      <w:pPr>
        <w:spacing w:before="100" w:beforeAutospacing="1" w:after="100" w:afterAutospacing="1"/>
      </w:pPr>
      <w:r w:rsidRPr="00947F0A">
        <w:t>Here's the approach: "I'm trying to learn more about [whatever field you're interested in]. I really like what you're doing. I don't know how to do X, Y, Z yet, but I want to learn. How can I help you with something you're working on?"</w:t>
      </w:r>
    </w:p>
    <w:p w14:paraId="0C1A31EF" w14:textId="77777777" w:rsidR="006E06FF" w:rsidRPr="00947F0A" w:rsidRDefault="006E06FF" w:rsidP="006E06FF">
      <w:pPr>
        <w:spacing w:before="100" w:beforeAutospacing="1" w:after="100" w:afterAutospacing="1"/>
      </w:pPr>
      <w:r w:rsidRPr="00947F0A">
        <w:rPr>
          <w:b/>
          <w:bCs/>
        </w:rPr>
        <w:t>Being of service to someone—even for free—almost always leads to something else.</w:t>
      </w:r>
      <w:r w:rsidRPr="00947F0A">
        <w:t xml:space="preserve"> Maybe they introduce you to someone who has a problem you can solve. Maybe they mention you when a relevant opportunity comes up. Maybe they offer to teach you skills in exchange for your help.</w:t>
      </w:r>
    </w:p>
    <w:p w14:paraId="63FA4383" w14:textId="77777777" w:rsidR="006E06FF" w:rsidRPr="00947F0A" w:rsidRDefault="006E06FF" w:rsidP="006E06FF">
      <w:pPr>
        <w:spacing w:before="100" w:beforeAutospacing="1" w:after="100" w:afterAutospacing="1"/>
      </w:pPr>
      <w:r w:rsidRPr="00947F0A">
        <w:t>You can do this through your church, your professional organization, your kids' school—anywhere you're already connected to people. The key is showing up to help, not showing up to ask for something.</w:t>
      </w:r>
    </w:p>
    <w:p w14:paraId="12FCE072" w14:textId="77777777" w:rsidR="006E06FF" w:rsidRPr="00947F0A" w:rsidRDefault="006E06FF" w:rsidP="006E06FF">
      <w:pPr>
        <w:spacing w:before="100" w:beforeAutospacing="1" w:after="100" w:afterAutospacing="1"/>
        <w:outlineLvl w:val="1"/>
        <w:rPr>
          <w:b/>
          <w:bCs/>
          <w:sz w:val="36"/>
          <w:szCs w:val="36"/>
        </w:rPr>
      </w:pPr>
      <w:r w:rsidRPr="00947F0A">
        <w:rPr>
          <w:b/>
          <w:bCs/>
          <w:sz w:val="36"/>
          <w:szCs w:val="36"/>
        </w:rPr>
        <w:t>The Side Hustle Reality Check</w:t>
      </w:r>
    </w:p>
    <w:p w14:paraId="0A3B1F74" w14:textId="77777777" w:rsidR="006E06FF" w:rsidRPr="00947F0A" w:rsidRDefault="006E06FF" w:rsidP="006E06FF">
      <w:pPr>
        <w:spacing w:before="100" w:beforeAutospacing="1" w:after="100" w:afterAutospacing="1"/>
      </w:pPr>
      <w:r w:rsidRPr="00947F0A">
        <w:t>Everyone talks about side hustles like they're automatic paths to entrepreneurship and financial freedom. Let me give you the real talk on this.</w:t>
      </w:r>
    </w:p>
    <w:p w14:paraId="193254CC" w14:textId="77777777" w:rsidR="006E06FF" w:rsidRPr="00947F0A" w:rsidRDefault="006E06FF" w:rsidP="006E06FF">
      <w:pPr>
        <w:spacing w:before="100" w:beforeAutospacing="1" w:after="100" w:afterAutospacing="1"/>
      </w:pPr>
      <w:r w:rsidRPr="00947F0A">
        <w:rPr>
          <w:b/>
          <w:bCs/>
        </w:rPr>
        <w:t>Most side hustles become another job, not a business.</w:t>
      </w:r>
    </w:p>
    <w:p w14:paraId="3AEBDDAB" w14:textId="77777777" w:rsidR="006E06FF" w:rsidRPr="00947F0A" w:rsidRDefault="006E06FF" w:rsidP="006E06FF">
      <w:pPr>
        <w:spacing w:before="100" w:beforeAutospacing="1" w:after="100" w:afterAutospacing="1"/>
      </w:pPr>
      <w:r w:rsidRPr="00947F0A">
        <w:t>DoorDash, Uber, selling things online—these can help you fill gaps in your budget, and that's valuable. But they rarely turn into the entrepreneurial dream where you're making hundreds of thousands of dollars and don't have to work for anyone else.</w:t>
      </w:r>
    </w:p>
    <w:p w14:paraId="05A3AE82" w14:textId="77777777" w:rsidR="006E06FF" w:rsidRPr="00947F0A" w:rsidRDefault="006E06FF" w:rsidP="006E06FF">
      <w:pPr>
        <w:spacing w:before="100" w:beforeAutospacing="1" w:after="100" w:afterAutospacing="1"/>
      </w:pPr>
      <w:r w:rsidRPr="00947F0A">
        <w:rPr>
          <w:b/>
          <w:bCs/>
        </w:rPr>
        <w:t>However, side hustles that use skills people need? That's different.</w:t>
      </w:r>
    </w:p>
    <w:p w14:paraId="736A6C58" w14:textId="77777777" w:rsidR="006E06FF" w:rsidRPr="00947F0A" w:rsidRDefault="006E06FF" w:rsidP="006E06FF">
      <w:pPr>
        <w:spacing w:before="100" w:beforeAutospacing="1" w:after="100" w:afterAutospacing="1"/>
      </w:pPr>
      <w:r w:rsidRPr="00947F0A">
        <w:t>If you develop skills in organizing, programming, marketing, or helping people who don't have certain skills, you can build that into a legitimate business over time. But it doesn't happen overnight, and it shouldn't be your immediate strategy for leaving your regular job.</w:t>
      </w:r>
    </w:p>
    <w:p w14:paraId="54CB51DF" w14:textId="77777777" w:rsidR="006E06FF" w:rsidRPr="00947F0A" w:rsidRDefault="006E06FF" w:rsidP="006E06FF">
      <w:pPr>
        <w:spacing w:before="100" w:beforeAutospacing="1" w:after="100" w:afterAutospacing="1"/>
      </w:pPr>
      <w:r w:rsidRPr="00947F0A">
        <w:t xml:space="preserve">Here's my recommendation: </w:t>
      </w:r>
      <w:r w:rsidRPr="00947F0A">
        <w:rPr>
          <w:b/>
          <w:bCs/>
        </w:rPr>
        <w:t>Use your side hustle to build investment capital, not replace your salary.</w:t>
      </w:r>
    </w:p>
    <w:p w14:paraId="1710B30D" w14:textId="77777777" w:rsidR="006E06FF" w:rsidRPr="00947F0A" w:rsidRDefault="006E06FF" w:rsidP="006E06FF">
      <w:pPr>
        <w:spacing w:before="100" w:beforeAutospacing="1" w:after="100" w:afterAutospacing="1"/>
      </w:pPr>
      <w:r w:rsidRPr="00947F0A">
        <w:t>If you can make an extra $20,000 per year from a skill-based side hustle and invest that money at 7% annual return, that compounds into serious wealth over time. That extra income becomes your investment fuel, not your living expenses.</w:t>
      </w:r>
    </w:p>
    <w:p w14:paraId="76B1C7CC" w14:textId="77777777" w:rsidR="006E06FF" w:rsidRPr="00947F0A" w:rsidRDefault="006E06FF" w:rsidP="006E06FF">
      <w:pPr>
        <w:spacing w:before="100" w:beforeAutospacing="1" w:after="100" w:afterAutospacing="1"/>
      </w:pPr>
      <w:r w:rsidRPr="00947F0A">
        <w:t>Before you try to turn a side hustle into your main business, you should be able to do it successfully for 12 months and have enough saved to cover your basic expenses for at least a year. Building a real business is harder and takes longer than you think, especially if you have people depending on you.</w:t>
      </w:r>
    </w:p>
    <w:p w14:paraId="1D4AC14A" w14:textId="77777777" w:rsidR="006E06FF" w:rsidRPr="00947F0A" w:rsidRDefault="006E06FF" w:rsidP="006E06FF">
      <w:pPr>
        <w:spacing w:before="100" w:beforeAutospacing="1" w:after="100" w:afterAutospacing="1"/>
        <w:outlineLvl w:val="1"/>
        <w:rPr>
          <w:b/>
          <w:bCs/>
          <w:sz w:val="36"/>
          <w:szCs w:val="36"/>
        </w:rPr>
      </w:pPr>
      <w:r w:rsidRPr="00947F0A">
        <w:rPr>
          <w:b/>
          <w:bCs/>
          <w:sz w:val="36"/>
          <w:szCs w:val="36"/>
        </w:rPr>
        <w:t>Conquering Fear and Imposter Syndrome</w:t>
      </w:r>
    </w:p>
    <w:p w14:paraId="57E6082D" w14:textId="77777777" w:rsidR="006E06FF" w:rsidRPr="00947F0A" w:rsidRDefault="006E06FF" w:rsidP="006E06FF">
      <w:pPr>
        <w:spacing w:before="100" w:beforeAutospacing="1" w:after="100" w:afterAutospacing="1"/>
      </w:pPr>
      <w:r w:rsidRPr="00947F0A">
        <w:t>Let's address the elephant in the room: that voice in your head that says "I'm not qualified for that role" or "People like me don't work in those fields."</w:t>
      </w:r>
    </w:p>
    <w:p w14:paraId="2ED48D73" w14:textId="77777777" w:rsidR="006E06FF" w:rsidRPr="00947F0A" w:rsidRDefault="006E06FF" w:rsidP="006E06FF">
      <w:pPr>
        <w:spacing w:before="100" w:beforeAutospacing="1" w:after="100" w:afterAutospacing="1"/>
      </w:pPr>
      <w:r w:rsidRPr="00947F0A">
        <w:t xml:space="preserve">I had a good friend in grad school who went through rigorous military training. His instructor told him something that changed his perspective: </w:t>
      </w:r>
      <w:r w:rsidRPr="00947F0A">
        <w:rPr>
          <w:b/>
          <w:bCs/>
        </w:rPr>
        <w:t>"People who were worse off and less physically gifted than you finished this program."</w:t>
      </w:r>
    </w:p>
    <w:p w14:paraId="2B434C38" w14:textId="77777777" w:rsidR="006E06FF" w:rsidRPr="00947F0A" w:rsidRDefault="006E06FF" w:rsidP="006E06FF">
      <w:pPr>
        <w:spacing w:before="100" w:beforeAutospacing="1" w:after="100" w:afterAutospacing="1"/>
      </w:pPr>
      <w:r w:rsidRPr="00947F0A">
        <w:rPr>
          <w:b/>
          <w:bCs/>
        </w:rPr>
        <w:t>That mindset applies to every career challenge you'll face.</w:t>
      </w:r>
    </w:p>
    <w:p w14:paraId="4FCFD935" w14:textId="77777777" w:rsidR="006E06FF" w:rsidRPr="00947F0A" w:rsidRDefault="006E06FF" w:rsidP="006E06FF">
      <w:pPr>
        <w:spacing w:before="100" w:beforeAutospacing="1" w:after="100" w:afterAutospacing="1"/>
      </w:pPr>
      <w:r w:rsidRPr="00947F0A">
        <w:t>When I transitioned from engineering to finance, I felt completely lost. I was sitting on a trading floor, writing down definitions, trying to keep basic concepts straight. It was overwhelming. I was learning a completely new language while trying to do the job in real-time, and if I got something wrong, people noticed immediately.</w:t>
      </w:r>
    </w:p>
    <w:p w14:paraId="73CCB06D" w14:textId="77777777" w:rsidR="006E06FF" w:rsidRPr="00947F0A" w:rsidRDefault="006E06FF" w:rsidP="006E06FF">
      <w:pPr>
        <w:spacing w:before="100" w:beforeAutospacing="1" w:after="100" w:afterAutospacing="1"/>
      </w:pPr>
      <w:r w:rsidRPr="00947F0A">
        <w:t>The anxiety was intense. I kept thinking people would figure out I didn't belong there, that I was in over my head.</w:t>
      </w:r>
    </w:p>
    <w:p w14:paraId="0E992E33" w14:textId="77777777" w:rsidR="006E06FF" w:rsidRPr="00947F0A" w:rsidRDefault="006E06FF" w:rsidP="006E06FF">
      <w:pPr>
        <w:spacing w:before="100" w:beforeAutospacing="1" w:after="100" w:afterAutospacing="1"/>
      </w:pPr>
      <w:r w:rsidRPr="00947F0A">
        <w:rPr>
          <w:b/>
          <w:bCs/>
        </w:rPr>
        <w:t>But here's what I learned: lesser people than me have made it through here, and I was going to do it too.</w:t>
      </w:r>
    </w:p>
    <w:p w14:paraId="258E23E2" w14:textId="77777777" w:rsidR="006E06FF" w:rsidRPr="00947F0A" w:rsidRDefault="006E06FF" w:rsidP="006E06FF">
      <w:pPr>
        <w:spacing w:before="100" w:beforeAutospacing="1" w:after="100" w:afterAutospacing="1"/>
      </w:pPr>
      <w:r w:rsidRPr="00947F0A">
        <w:t>The key was focusing on one day at a time, one task at a time, instead of worrying about whether I'd be "found out" or whether I was really cut out for it. I had to remind myself that my Creator wouldn't have put me in that position if He didn't think I should be there.</w:t>
      </w:r>
    </w:p>
    <w:p w14:paraId="59036845" w14:textId="77777777" w:rsidR="006E06FF" w:rsidRPr="00947F0A" w:rsidRDefault="006E06FF" w:rsidP="006E06FF">
      <w:pPr>
        <w:spacing w:before="100" w:beforeAutospacing="1" w:after="100" w:afterAutospacing="1"/>
      </w:pPr>
      <w:r w:rsidRPr="00947F0A">
        <w:rPr>
          <w:b/>
          <w:bCs/>
        </w:rPr>
        <w:t>That imposter syndrome will fade as you become competent, and competence comes from daily practice and repetition.</w:t>
      </w:r>
    </w:p>
    <w:p w14:paraId="72C410BB" w14:textId="77777777" w:rsidR="006E06FF" w:rsidRPr="00947F0A" w:rsidRDefault="006E06FF" w:rsidP="006E06FF">
      <w:pPr>
        <w:spacing w:before="100" w:beforeAutospacing="1" w:after="100" w:afterAutospacing="1"/>
      </w:pPr>
      <w:r w:rsidRPr="00947F0A">
        <w:t>It took me three years to feel truly comfortable in that environment, but I was doing little things along the way that built my confidence—learning the language, understanding the math, relating to clients. Day by day, task by task.</w:t>
      </w:r>
    </w:p>
    <w:p w14:paraId="66C2C4D3" w14:textId="77777777" w:rsidR="006E06FF" w:rsidRPr="00947F0A" w:rsidRDefault="006E06FF" w:rsidP="006E06FF">
      <w:pPr>
        <w:spacing w:before="100" w:beforeAutospacing="1" w:after="100" w:afterAutospacing="1"/>
        <w:outlineLvl w:val="1"/>
        <w:rPr>
          <w:b/>
          <w:bCs/>
          <w:sz w:val="36"/>
          <w:szCs w:val="36"/>
        </w:rPr>
      </w:pPr>
      <w:r w:rsidRPr="00947F0A">
        <w:rPr>
          <w:b/>
          <w:bCs/>
          <w:sz w:val="36"/>
          <w:szCs w:val="36"/>
        </w:rPr>
        <w:t>Measuring Your Progress: How to Know It's Working</w:t>
      </w:r>
    </w:p>
    <w:p w14:paraId="5905CC42" w14:textId="77777777" w:rsidR="006E06FF" w:rsidRPr="00947F0A" w:rsidRDefault="006E06FF" w:rsidP="006E06FF">
      <w:pPr>
        <w:spacing w:before="100" w:beforeAutospacing="1" w:after="100" w:afterAutospacing="1"/>
      </w:pPr>
      <w:r w:rsidRPr="00947F0A">
        <w:t>Here's how you actually measure whether your skill development is paying off financially:</w:t>
      </w:r>
    </w:p>
    <w:p w14:paraId="4E79F89C" w14:textId="77777777" w:rsidR="006E06FF" w:rsidRPr="00947F0A" w:rsidRDefault="006E06FF" w:rsidP="006E06FF">
      <w:pPr>
        <w:spacing w:before="100" w:beforeAutospacing="1" w:after="100" w:afterAutospacing="1"/>
      </w:pPr>
      <w:r w:rsidRPr="00947F0A">
        <w:rPr>
          <w:b/>
          <w:bCs/>
        </w:rPr>
        <w:t>1. Feedback from your current boss.</w:t>
      </w:r>
      <w:r w:rsidRPr="00947F0A">
        <w:t xml:space="preserve"> Are they giving you more complex projects? Are they asking for your input on things outside your usual responsibilities? That's a sign you're building valuable skills.</w:t>
      </w:r>
    </w:p>
    <w:p w14:paraId="38436372" w14:textId="77777777" w:rsidR="006E06FF" w:rsidRPr="00947F0A" w:rsidRDefault="006E06FF" w:rsidP="006E06FF">
      <w:pPr>
        <w:spacing w:before="100" w:beforeAutospacing="1" w:after="100" w:afterAutospacing="1"/>
      </w:pPr>
      <w:r w:rsidRPr="00947F0A">
        <w:rPr>
          <w:b/>
          <w:bCs/>
        </w:rPr>
        <w:t>2. Interview requests.</w:t>
      </w:r>
      <w:r w:rsidRPr="00947F0A">
        <w:t xml:space="preserve"> Once you start applying for higher-level positions, getting interviews tells you your skill set is getting closer to what employers need for those roles. Start applying for jobs six months after you begin your daily skill-building practice. Even if you don't get the job, getting interviews means you're on the right path.</w:t>
      </w:r>
    </w:p>
    <w:p w14:paraId="0C4AE00A" w14:textId="77777777" w:rsidR="006E06FF" w:rsidRPr="00947F0A" w:rsidRDefault="006E06FF" w:rsidP="006E06FF">
      <w:pPr>
        <w:spacing w:before="100" w:beforeAutospacing="1" w:after="100" w:afterAutospacing="1"/>
      </w:pPr>
      <w:r w:rsidRPr="00947F0A">
        <w:rPr>
          <w:b/>
          <w:bCs/>
        </w:rPr>
        <w:t>3. Salary progression.</w:t>
      </w:r>
      <w:r w:rsidRPr="00947F0A">
        <w:t xml:space="preserve"> When you do get an offer, it's usually a 15-20% bump from your current role. That's when you know the strategy is working.</w:t>
      </w:r>
    </w:p>
    <w:p w14:paraId="2F818805" w14:textId="77777777" w:rsidR="006E06FF" w:rsidRPr="00947F0A" w:rsidRDefault="006E06FF" w:rsidP="006E06FF">
      <w:pPr>
        <w:spacing w:before="100" w:beforeAutospacing="1" w:after="100" w:afterAutospacing="1"/>
      </w:pPr>
      <w:r w:rsidRPr="00947F0A">
        <w:rPr>
          <w:b/>
          <w:bCs/>
        </w:rPr>
        <w:t>The process typically takes about 12 months.</w:t>
      </w:r>
      <w:r w:rsidRPr="00947F0A">
        <w:t xml:space="preserve"> Not 24 months, not 6 months—about a year of consistent daily work on building the skills that specific role requires.</w:t>
      </w:r>
    </w:p>
    <w:p w14:paraId="174BFDFD" w14:textId="77777777" w:rsidR="006E06FF" w:rsidRPr="00947F0A" w:rsidRDefault="006E06FF" w:rsidP="006E06FF">
      <w:pPr>
        <w:spacing w:before="100" w:beforeAutospacing="1" w:after="100" w:afterAutospacing="1"/>
      </w:pPr>
      <w:r w:rsidRPr="00947F0A">
        <w:t xml:space="preserve">You're going to put in a lot of applications. You're going to talk to a lot of people. You might become a finalist several times before you get an offer. </w:t>
      </w:r>
      <w:r w:rsidRPr="00947F0A">
        <w:rPr>
          <w:b/>
          <w:bCs/>
        </w:rPr>
        <w:t>That's all normal and part of the process.</w:t>
      </w:r>
    </w:p>
    <w:p w14:paraId="595B820A" w14:textId="77777777" w:rsidR="006E06FF" w:rsidRPr="00947F0A" w:rsidRDefault="006E06FF" w:rsidP="006E06FF">
      <w:pPr>
        <w:spacing w:before="100" w:beforeAutospacing="1" w:after="100" w:afterAutospacing="1"/>
      </w:pPr>
      <w:r w:rsidRPr="00947F0A">
        <w:t>Don't get discouraged. Every interview, every conversation, every "no" is preparing you for the role you're meant to have. When you feel discouraged, take a deep breath, take a break, and get back to it. You can't afford to let discouragement prevent you from getting where you need to be, because you have people depending on you.</w:t>
      </w:r>
    </w:p>
    <w:p w14:paraId="26989D24" w14:textId="77777777" w:rsidR="006E06FF" w:rsidRPr="00947F0A" w:rsidRDefault="006E06FF" w:rsidP="006E06FF">
      <w:pPr>
        <w:spacing w:before="100" w:beforeAutospacing="1" w:after="100" w:afterAutospacing="1"/>
        <w:outlineLvl w:val="1"/>
        <w:rPr>
          <w:b/>
          <w:bCs/>
          <w:sz w:val="36"/>
          <w:szCs w:val="36"/>
        </w:rPr>
      </w:pPr>
      <w:r w:rsidRPr="00947F0A">
        <w:rPr>
          <w:b/>
          <w:bCs/>
          <w:sz w:val="36"/>
          <w:szCs w:val="36"/>
        </w:rPr>
        <w:t>How MINGUS Makes This Practical</w:t>
      </w:r>
    </w:p>
    <w:p w14:paraId="47D129F2" w14:textId="77777777" w:rsidR="006E06FF" w:rsidRPr="00947F0A" w:rsidRDefault="006E06FF" w:rsidP="006E06FF">
      <w:pPr>
        <w:spacing w:before="100" w:beforeAutospacing="1" w:after="100" w:afterAutospacing="1"/>
      </w:pPr>
      <w:r w:rsidRPr="00947F0A">
        <w:t>The MINGUS app doesn't just track your money—it helps you see how skill development connects to income potential:</w:t>
      </w:r>
    </w:p>
    <w:p w14:paraId="3E4307C6" w14:textId="77777777" w:rsidR="006E06FF" w:rsidRPr="00947F0A" w:rsidRDefault="006E06FF" w:rsidP="006E06FF">
      <w:pPr>
        <w:numPr>
          <w:ilvl w:val="0"/>
          <w:numId w:val="57"/>
        </w:numPr>
        <w:spacing w:before="100" w:beforeAutospacing="1" w:after="100" w:afterAutospacing="1"/>
      </w:pPr>
      <w:r w:rsidRPr="00947F0A">
        <w:rPr>
          <w:b/>
          <w:bCs/>
        </w:rPr>
        <w:t>Income gap analysis</w:t>
      </w:r>
      <w:r w:rsidRPr="00947F0A">
        <w:t>: See exactly how much more you could make with specific skills</w:t>
      </w:r>
    </w:p>
    <w:p w14:paraId="2C8E0F1F" w14:textId="77777777" w:rsidR="006E06FF" w:rsidRPr="00947F0A" w:rsidRDefault="006E06FF" w:rsidP="006E06FF">
      <w:pPr>
        <w:numPr>
          <w:ilvl w:val="0"/>
          <w:numId w:val="57"/>
        </w:numPr>
        <w:spacing w:before="100" w:beforeAutospacing="1" w:after="100" w:afterAutospacing="1"/>
      </w:pPr>
      <w:r w:rsidRPr="00947F0A">
        <w:rPr>
          <w:b/>
          <w:bCs/>
        </w:rPr>
        <w:t>Progress tracking</w:t>
      </w:r>
      <w:r w:rsidRPr="00947F0A">
        <w:t>: Monitor your daily skill-building activities and their correlation with opportunities</w:t>
      </w:r>
    </w:p>
    <w:p w14:paraId="60E6EA15" w14:textId="77777777" w:rsidR="006E06FF" w:rsidRPr="00947F0A" w:rsidRDefault="006E06FF" w:rsidP="006E06FF">
      <w:pPr>
        <w:numPr>
          <w:ilvl w:val="0"/>
          <w:numId w:val="57"/>
        </w:numPr>
        <w:spacing w:before="100" w:beforeAutospacing="1" w:after="100" w:afterAutospacing="1"/>
      </w:pPr>
      <w:r w:rsidRPr="00947F0A">
        <w:rPr>
          <w:b/>
          <w:bCs/>
        </w:rPr>
        <w:t>ROI calculations</w:t>
      </w:r>
      <w:r w:rsidRPr="00947F0A">
        <w:t>: Understand the return on investment for time and money spent on learning</w:t>
      </w:r>
    </w:p>
    <w:p w14:paraId="15AF0EF5" w14:textId="77777777" w:rsidR="006E06FF" w:rsidRPr="00947F0A" w:rsidRDefault="006E06FF" w:rsidP="006E06FF">
      <w:pPr>
        <w:numPr>
          <w:ilvl w:val="0"/>
          <w:numId w:val="57"/>
        </w:numPr>
        <w:spacing w:before="100" w:beforeAutospacing="1" w:after="100" w:afterAutospacing="1"/>
      </w:pPr>
      <w:r w:rsidRPr="00947F0A">
        <w:rPr>
          <w:b/>
          <w:bCs/>
        </w:rPr>
        <w:t>Important dates integration</w:t>
      </w:r>
      <w:r w:rsidRPr="00947F0A">
        <w:t>: Connect your skill development timeline to your financial goals</w:t>
      </w:r>
    </w:p>
    <w:p w14:paraId="77DD92FC" w14:textId="77777777" w:rsidR="006E06FF" w:rsidRPr="00947F0A" w:rsidRDefault="006E06FF" w:rsidP="006E06FF">
      <w:pPr>
        <w:spacing w:before="100" w:beforeAutospacing="1" w:after="100" w:afterAutospacing="1"/>
      </w:pPr>
      <w:r w:rsidRPr="00947F0A">
        <w:rPr>
          <w:b/>
          <w:bCs/>
        </w:rPr>
        <w:t>Knowledge is power, but tracking the connection between effort and results creates transformation.</w:t>
      </w:r>
    </w:p>
    <w:p w14:paraId="0A5CC06A" w14:textId="77777777" w:rsidR="006E06FF" w:rsidRPr="00947F0A" w:rsidRDefault="006E06FF" w:rsidP="006E06FF">
      <w:pPr>
        <w:spacing w:before="100" w:beforeAutospacing="1" w:after="100" w:afterAutospacing="1"/>
        <w:outlineLvl w:val="1"/>
        <w:rPr>
          <w:b/>
          <w:bCs/>
          <w:sz w:val="36"/>
          <w:szCs w:val="36"/>
        </w:rPr>
      </w:pPr>
      <w:r w:rsidRPr="00947F0A">
        <w:rPr>
          <w:b/>
          <w:bCs/>
          <w:sz w:val="36"/>
          <w:szCs w:val="36"/>
        </w:rPr>
        <w:t>The Path Forward in an Uncertain World</w:t>
      </w:r>
    </w:p>
    <w:p w14:paraId="234E6785" w14:textId="77777777" w:rsidR="006E06FF" w:rsidRPr="00947F0A" w:rsidRDefault="006E06FF" w:rsidP="006E06FF">
      <w:pPr>
        <w:spacing w:before="100" w:beforeAutospacing="1" w:after="100" w:afterAutospacing="1"/>
      </w:pPr>
      <w:r w:rsidRPr="00947F0A">
        <w:t>The safety nets previous generations counted on are disappearing. Company loyalty doesn't guarantee job security. Pensions are rare. The responsibility for your financial future is squarely on your shoulders.</w:t>
      </w:r>
    </w:p>
    <w:p w14:paraId="11E617F6" w14:textId="77777777" w:rsidR="006E06FF" w:rsidRPr="00947F0A" w:rsidRDefault="006E06FF" w:rsidP="006E06FF">
      <w:pPr>
        <w:spacing w:before="100" w:beforeAutospacing="1" w:after="100" w:afterAutospacing="1"/>
      </w:pPr>
      <w:r w:rsidRPr="00947F0A">
        <w:rPr>
          <w:b/>
          <w:bCs/>
        </w:rPr>
        <w:t>But that's not necessarily bad news.</w:t>
      </w:r>
    </w:p>
    <w:p w14:paraId="4331E626" w14:textId="77777777" w:rsidR="006E06FF" w:rsidRPr="00947F0A" w:rsidRDefault="006E06FF" w:rsidP="006E06FF">
      <w:pPr>
        <w:spacing w:before="100" w:beforeAutospacing="1" w:after="100" w:afterAutospacing="1"/>
      </w:pPr>
      <w:r w:rsidRPr="00947F0A">
        <w:t>In a world where skills matter more than credentials, where you can learn valuable abilities online for free or at low cost, where artificial intelligence can help you solve problems you couldn't tackle before—you have more opportunity than ever to control your financial destiny.</w:t>
      </w:r>
    </w:p>
    <w:p w14:paraId="6C5718F8" w14:textId="77777777" w:rsidR="006E06FF" w:rsidRPr="00947F0A" w:rsidRDefault="006E06FF" w:rsidP="006E06FF">
      <w:pPr>
        <w:spacing w:before="100" w:beforeAutospacing="1" w:after="100" w:afterAutospacing="1"/>
      </w:pPr>
      <w:r w:rsidRPr="00947F0A">
        <w:rPr>
          <w:b/>
          <w:bCs/>
        </w:rPr>
        <w:t>The question isn't whether you're smart enough or qualified enough. The question is whether you're disciplined enough to do the daily work of building skills that solve problems people need solved.</w:t>
      </w:r>
    </w:p>
    <w:p w14:paraId="6465C1C6" w14:textId="77777777" w:rsidR="006E06FF" w:rsidRPr="00947F0A" w:rsidRDefault="006E06FF" w:rsidP="006E06FF">
      <w:pPr>
        <w:spacing w:before="100" w:beforeAutospacing="1" w:after="100" w:afterAutospacing="1"/>
      </w:pPr>
      <w:r w:rsidRPr="00947F0A">
        <w:t>Start today. Pick one skill that's relevant to where you want to go. Spend 30 minutes learning it. Do that every day for a month, then start applying what you've learned by helping others.</w:t>
      </w:r>
    </w:p>
    <w:p w14:paraId="2EC7C77C" w14:textId="77777777" w:rsidR="006E06FF" w:rsidRPr="00947F0A" w:rsidRDefault="006E06FF" w:rsidP="006E06FF">
      <w:pPr>
        <w:spacing w:before="100" w:beforeAutospacing="1" w:after="100" w:afterAutospacing="1"/>
      </w:pPr>
      <w:r w:rsidRPr="00947F0A">
        <w:rPr>
          <w:b/>
          <w:bCs/>
        </w:rPr>
        <w:t>The person you become through that process will be someone who naturally attracts better opportunities and higher income.</w:t>
      </w:r>
    </w:p>
    <w:p w14:paraId="413CB1DE" w14:textId="77777777" w:rsidR="006E06FF" w:rsidRPr="00947F0A" w:rsidRDefault="00156EE5" w:rsidP="006E06FF">
      <w:r w:rsidRPr="00947F0A">
        <w:rPr>
          <w:noProof/>
        </w:rPr>
        <w:pict w14:anchorId="54847268">
          <v:rect id="_x0000_i1026" alt="" style="width:468pt;height:.05pt;mso-width-percent:0;mso-height-percent:0;mso-width-percent:0;mso-height-percent:0" o:hralign="center" o:hrstd="t" o:hr="t" fillcolor="#a0a0a0" stroked="f"/>
        </w:pict>
      </w:r>
    </w:p>
    <w:p w14:paraId="508078F9" w14:textId="77777777" w:rsidR="006E06FF" w:rsidRPr="00947F0A" w:rsidRDefault="006E06FF" w:rsidP="006E06FF">
      <w:pPr>
        <w:spacing w:before="100" w:beforeAutospacing="1" w:after="100" w:afterAutospacing="1"/>
        <w:outlineLvl w:val="1"/>
        <w:rPr>
          <w:b/>
          <w:bCs/>
          <w:sz w:val="36"/>
          <w:szCs w:val="36"/>
        </w:rPr>
      </w:pPr>
      <w:r w:rsidRPr="00947F0A">
        <w:rPr>
          <w:b/>
          <w:bCs/>
          <w:sz w:val="36"/>
          <w:szCs w:val="36"/>
        </w:rPr>
        <w:t>Action Steps: Building Skills That Build Wealth</w:t>
      </w:r>
    </w:p>
    <w:p w14:paraId="6BADD4CD" w14:textId="77777777" w:rsidR="006E06FF" w:rsidRPr="00947F0A" w:rsidRDefault="006E06FF" w:rsidP="006E06FF">
      <w:pPr>
        <w:spacing w:before="100" w:beforeAutospacing="1" w:after="100" w:afterAutospacing="1"/>
      </w:pPr>
      <w:r w:rsidRPr="00947F0A">
        <w:rPr>
          <w:b/>
          <w:bCs/>
        </w:rPr>
        <w:t>1. Identify Your Target Role and Required Skills</w:t>
      </w:r>
    </w:p>
    <w:p w14:paraId="06C9AF57" w14:textId="77777777" w:rsidR="006E06FF" w:rsidRPr="00947F0A" w:rsidRDefault="006E06FF" w:rsidP="006E06FF">
      <w:pPr>
        <w:numPr>
          <w:ilvl w:val="0"/>
          <w:numId w:val="58"/>
        </w:numPr>
        <w:spacing w:before="100" w:beforeAutospacing="1" w:after="100" w:afterAutospacing="1"/>
      </w:pPr>
      <w:r w:rsidRPr="00947F0A">
        <w:t>Research 5-10 job postings for roles you want within 2-3 years</w:t>
      </w:r>
    </w:p>
    <w:p w14:paraId="0258619E" w14:textId="77777777" w:rsidR="006E06FF" w:rsidRPr="00947F0A" w:rsidRDefault="006E06FF" w:rsidP="006E06FF">
      <w:pPr>
        <w:numPr>
          <w:ilvl w:val="0"/>
          <w:numId w:val="58"/>
        </w:numPr>
        <w:spacing w:before="100" w:beforeAutospacing="1" w:after="100" w:afterAutospacing="1"/>
      </w:pPr>
      <w:r w:rsidRPr="00947F0A">
        <w:t>List the top 5 skills mentioned across these postings</w:t>
      </w:r>
    </w:p>
    <w:p w14:paraId="13A5A90B" w14:textId="77777777" w:rsidR="006E06FF" w:rsidRPr="00947F0A" w:rsidRDefault="006E06FF" w:rsidP="006E06FF">
      <w:pPr>
        <w:numPr>
          <w:ilvl w:val="0"/>
          <w:numId w:val="58"/>
        </w:numPr>
        <w:spacing w:before="100" w:beforeAutospacing="1" w:after="100" w:afterAutospacing="1"/>
      </w:pPr>
      <w:r w:rsidRPr="00947F0A">
        <w:t>Choose 1-2 skills to focus on developing first</w:t>
      </w:r>
    </w:p>
    <w:p w14:paraId="5552B8C7" w14:textId="77777777" w:rsidR="006E06FF" w:rsidRPr="00947F0A" w:rsidRDefault="006E06FF" w:rsidP="006E06FF">
      <w:pPr>
        <w:numPr>
          <w:ilvl w:val="0"/>
          <w:numId w:val="58"/>
        </w:numPr>
        <w:spacing w:before="100" w:beforeAutospacing="1" w:after="100" w:afterAutospacing="1"/>
      </w:pPr>
      <w:r w:rsidRPr="00947F0A">
        <w:t>Set a realistic timeline (usually 6-12 months per major skill)</w:t>
      </w:r>
    </w:p>
    <w:p w14:paraId="61879A75" w14:textId="77777777" w:rsidR="006E06FF" w:rsidRPr="00947F0A" w:rsidRDefault="006E06FF" w:rsidP="006E06FF">
      <w:pPr>
        <w:spacing w:before="100" w:beforeAutospacing="1" w:after="100" w:afterAutospacing="1"/>
      </w:pPr>
      <w:r w:rsidRPr="00947F0A">
        <w:rPr>
          <w:b/>
          <w:bCs/>
        </w:rPr>
        <w:t>2. Create Your Daily Learning Practice</w:t>
      </w:r>
    </w:p>
    <w:p w14:paraId="2A3D777C" w14:textId="77777777" w:rsidR="006E06FF" w:rsidRPr="00947F0A" w:rsidRDefault="006E06FF" w:rsidP="006E06FF">
      <w:pPr>
        <w:numPr>
          <w:ilvl w:val="0"/>
          <w:numId w:val="59"/>
        </w:numPr>
        <w:spacing w:before="100" w:beforeAutospacing="1" w:after="100" w:afterAutospacing="1"/>
      </w:pPr>
      <w:r w:rsidRPr="00947F0A">
        <w:t>Dedicate 30-45 minutes daily to skill development</w:t>
      </w:r>
    </w:p>
    <w:p w14:paraId="131DA8FD" w14:textId="77777777" w:rsidR="006E06FF" w:rsidRPr="00947F0A" w:rsidRDefault="006E06FF" w:rsidP="006E06FF">
      <w:pPr>
        <w:numPr>
          <w:ilvl w:val="0"/>
          <w:numId w:val="59"/>
        </w:numPr>
        <w:spacing w:before="100" w:beforeAutospacing="1" w:after="100" w:afterAutospacing="1"/>
      </w:pPr>
      <w:r w:rsidRPr="00947F0A">
        <w:t>Use free/low-cost resources: YouTube, Coursera, LinkedIn Learning, library resources</w:t>
      </w:r>
    </w:p>
    <w:p w14:paraId="73E8BCB0" w14:textId="77777777" w:rsidR="006E06FF" w:rsidRPr="00947F0A" w:rsidRDefault="006E06FF" w:rsidP="006E06FF">
      <w:pPr>
        <w:numPr>
          <w:ilvl w:val="0"/>
          <w:numId w:val="59"/>
        </w:numPr>
        <w:spacing w:before="100" w:beforeAutospacing="1" w:after="100" w:afterAutospacing="1"/>
      </w:pPr>
      <w:r w:rsidRPr="00947F0A">
        <w:t>Practice what you learn by applying it to real projects</w:t>
      </w:r>
    </w:p>
    <w:p w14:paraId="429B906B" w14:textId="77777777" w:rsidR="006E06FF" w:rsidRPr="00947F0A" w:rsidRDefault="006E06FF" w:rsidP="006E06FF">
      <w:pPr>
        <w:numPr>
          <w:ilvl w:val="0"/>
          <w:numId w:val="59"/>
        </w:numPr>
        <w:spacing w:before="100" w:beforeAutospacing="1" w:after="100" w:afterAutospacing="1"/>
      </w:pPr>
      <w:r w:rsidRPr="00947F0A">
        <w:t>Track your daily progress using the MINGUS app</w:t>
      </w:r>
    </w:p>
    <w:p w14:paraId="650022AC" w14:textId="77777777" w:rsidR="006E06FF" w:rsidRPr="00947F0A" w:rsidRDefault="006E06FF" w:rsidP="006E06FF">
      <w:pPr>
        <w:spacing w:before="100" w:beforeAutospacing="1" w:after="100" w:afterAutospacing="1"/>
      </w:pPr>
      <w:r w:rsidRPr="00947F0A">
        <w:rPr>
          <w:b/>
          <w:bCs/>
        </w:rPr>
        <w:t>3. Build Your Portfolio Through Service</w:t>
      </w:r>
    </w:p>
    <w:p w14:paraId="513F1D77" w14:textId="77777777" w:rsidR="006E06FF" w:rsidRPr="00947F0A" w:rsidRDefault="006E06FF" w:rsidP="006E06FF">
      <w:pPr>
        <w:numPr>
          <w:ilvl w:val="0"/>
          <w:numId w:val="60"/>
        </w:numPr>
        <w:spacing w:before="100" w:beforeAutospacing="1" w:after="100" w:afterAutospacing="1"/>
      </w:pPr>
      <w:r w:rsidRPr="00947F0A">
        <w:t>Volunteer to use your developing skills for your church, community organizations, or friends' businesses</w:t>
      </w:r>
    </w:p>
    <w:p w14:paraId="7D5A372B" w14:textId="77777777" w:rsidR="006E06FF" w:rsidRPr="00947F0A" w:rsidRDefault="006E06FF" w:rsidP="006E06FF">
      <w:pPr>
        <w:numPr>
          <w:ilvl w:val="0"/>
          <w:numId w:val="60"/>
        </w:numPr>
        <w:spacing w:before="100" w:beforeAutospacing="1" w:after="100" w:afterAutospacing="1"/>
      </w:pPr>
      <w:r w:rsidRPr="00947F0A">
        <w:t>Document your results and impact (increased efficiency, money saved, problems solved)</w:t>
      </w:r>
    </w:p>
    <w:p w14:paraId="09035DC4" w14:textId="77777777" w:rsidR="006E06FF" w:rsidRPr="00947F0A" w:rsidRDefault="006E06FF" w:rsidP="006E06FF">
      <w:pPr>
        <w:numPr>
          <w:ilvl w:val="0"/>
          <w:numId w:val="60"/>
        </w:numPr>
        <w:spacing w:before="100" w:beforeAutospacing="1" w:after="100" w:afterAutospacing="1"/>
      </w:pPr>
      <w:r w:rsidRPr="00947F0A">
        <w:t>Create a portfolio of real work examples, even if unpaid</w:t>
      </w:r>
    </w:p>
    <w:p w14:paraId="6130E678" w14:textId="77777777" w:rsidR="006E06FF" w:rsidRPr="00947F0A" w:rsidRDefault="006E06FF" w:rsidP="006E06FF">
      <w:pPr>
        <w:numPr>
          <w:ilvl w:val="0"/>
          <w:numId w:val="60"/>
        </w:numPr>
        <w:spacing w:before="100" w:beforeAutospacing="1" w:after="100" w:afterAutospacing="1"/>
      </w:pPr>
      <w:r w:rsidRPr="00947F0A">
        <w:t>Ask for testimonials from people you've helped</w:t>
      </w:r>
    </w:p>
    <w:p w14:paraId="2C066143" w14:textId="77777777" w:rsidR="006E06FF" w:rsidRPr="00947F0A" w:rsidRDefault="006E06FF" w:rsidP="006E06FF">
      <w:pPr>
        <w:spacing w:before="100" w:beforeAutospacing="1" w:after="100" w:afterAutospacing="1"/>
      </w:pPr>
      <w:r w:rsidRPr="00947F0A">
        <w:rPr>
          <w:b/>
          <w:bCs/>
        </w:rPr>
        <w:t>4. Start Strategic Networking</w:t>
      </w:r>
    </w:p>
    <w:p w14:paraId="0BCE0EC0" w14:textId="77777777" w:rsidR="006E06FF" w:rsidRPr="00947F0A" w:rsidRDefault="006E06FF" w:rsidP="006E06FF">
      <w:pPr>
        <w:numPr>
          <w:ilvl w:val="0"/>
          <w:numId w:val="61"/>
        </w:numPr>
        <w:spacing w:before="100" w:beforeAutospacing="1" w:after="100" w:afterAutospacing="1"/>
      </w:pPr>
      <w:r w:rsidRPr="00947F0A">
        <w:t>Identify 3-5 people one level above where you want to be</w:t>
      </w:r>
    </w:p>
    <w:p w14:paraId="7B189332" w14:textId="77777777" w:rsidR="006E06FF" w:rsidRPr="00947F0A" w:rsidRDefault="006E06FF" w:rsidP="006E06FF">
      <w:pPr>
        <w:numPr>
          <w:ilvl w:val="0"/>
          <w:numId w:val="61"/>
        </w:numPr>
        <w:spacing w:before="100" w:beforeAutospacing="1" w:after="100" w:afterAutospacing="1"/>
      </w:pPr>
      <w:r w:rsidRPr="00947F0A">
        <w:t>Focus on being helpful rather than asking for help</w:t>
      </w:r>
    </w:p>
    <w:p w14:paraId="78D3CEE2" w14:textId="77777777" w:rsidR="006E06FF" w:rsidRPr="00947F0A" w:rsidRDefault="006E06FF" w:rsidP="006E06FF">
      <w:pPr>
        <w:numPr>
          <w:ilvl w:val="0"/>
          <w:numId w:val="61"/>
        </w:numPr>
        <w:spacing w:before="100" w:beforeAutospacing="1" w:after="100" w:afterAutospacing="1"/>
      </w:pPr>
      <w:r w:rsidRPr="00947F0A">
        <w:t>Attend industry meetups, professional associations, or online communities</w:t>
      </w:r>
    </w:p>
    <w:p w14:paraId="70B4BFB1" w14:textId="77777777" w:rsidR="006E06FF" w:rsidRPr="00947F0A" w:rsidRDefault="006E06FF" w:rsidP="006E06FF">
      <w:pPr>
        <w:numPr>
          <w:ilvl w:val="0"/>
          <w:numId w:val="61"/>
        </w:numPr>
        <w:spacing w:before="100" w:beforeAutospacing="1" w:after="100" w:afterAutospacing="1"/>
      </w:pPr>
      <w:r w:rsidRPr="00947F0A">
        <w:t>Follow up with value: share relevant articles, make introductions, offer assistance</w:t>
      </w:r>
    </w:p>
    <w:p w14:paraId="612AD26C" w14:textId="77777777" w:rsidR="006E06FF" w:rsidRPr="00947F0A" w:rsidRDefault="006E06FF" w:rsidP="006E06FF">
      <w:pPr>
        <w:spacing w:before="100" w:beforeAutospacing="1" w:after="100" w:afterAutospacing="1"/>
      </w:pPr>
      <w:r w:rsidRPr="00947F0A">
        <w:rPr>
          <w:b/>
          <w:bCs/>
        </w:rPr>
        <w:t>5. Test Your Market Value</w:t>
      </w:r>
    </w:p>
    <w:p w14:paraId="42D77371" w14:textId="77777777" w:rsidR="006E06FF" w:rsidRPr="00947F0A" w:rsidRDefault="006E06FF" w:rsidP="006E06FF">
      <w:pPr>
        <w:numPr>
          <w:ilvl w:val="0"/>
          <w:numId w:val="62"/>
        </w:numPr>
        <w:spacing w:before="100" w:beforeAutospacing="1" w:after="100" w:afterAutospacing="1"/>
      </w:pPr>
      <w:r w:rsidRPr="00947F0A">
        <w:t>Begin applying for target roles after 6 months of consistent skill building</w:t>
      </w:r>
    </w:p>
    <w:p w14:paraId="5E7499B4" w14:textId="77777777" w:rsidR="006E06FF" w:rsidRPr="00947F0A" w:rsidRDefault="006E06FF" w:rsidP="006E06FF">
      <w:pPr>
        <w:numPr>
          <w:ilvl w:val="0"/>
          <w:numId w:val="62"/>
        </w:numPr>
        <w:spacing w:before="100" w:beforeAutospacing="1" w:after="100" w:afterAutospacing="1"/>
      </w:pPr>
      <w:r w:rsidRPr="00947F0A">
        <w:t>Track interview requests as a key performance indicator</w:t>
      </w:r>
    </w:p>
    <w:p w14:paraId="3A397E8F" w14:textId="77777777" w:rsidR="006E06FF" w:rsidRPr="00947F0A" w:rsidRDefault="006E06FF" w:rsidP="006E06FF">
      <w:pPr>
        <w:numPr>
          <w:ilvl w:val="0"/>
          <w:numId w:val="62"/>
        </w:numPr>
        <w:spacing w:before="100" w:beforeAutospacing="1" w:after="100" w:afterAutospacing="1"/>
      </w:pPr>
      <w:r w:rsidRPr="00947F0A">
        <w:t>Use interviews as learning opportunities, even if you don't get the job</w:t>
      </w:r>
    </w:p>
    <w:p w14:paraId="4AB90A91" w14:textId="77777777" w:rsidR="006E06FF" w:rsidRPr="00947F0A" w:rsidRDefault="006E06FF" w:rsidP="006E06FF">
      <w:pPr>
        <w:numPr>
          <w:ilvl w:val="0"/>
          <w:numId w:val="62"/>
        </w:numPr>
        <w:spacing w:before="100" w:beforeAutospacing="1" w:after="100" w:afterAutospacing="1"/>
      </w:pPr>
      <w:r w:rsidRPr="00947F0A">
        <w:t>Adjust your skill development based on feedback from interviews</w:t>
      </w:r>
    </w:p>
    <w:p w14:paraId="37D7359E" w14:textId="77777777" w:rsidR="006E06FF" w:rsidRPr="00947F0A" w:rsidRDefault="006E06FF" w:rsidP="006E06FF">
      <w:pPr>
        <w:spacing w:before="100" w:beforeAutospacing="1" w:after="100" w:afterAutospacing="1"/>
      </w:pPr>
      <w:r w:rsidRPr="00947F0A">
        <w:rPr>
          <w:b/>
          <w:bCs/>
        </w:rPr>
        <w:t>6. Develop Income-Generating Side Skills</w:t>
      </w:r>
    </w:p>
    <w:p w14:paraId="5630B92D" w14:textId="77777777" w:rsidR="006E06FF" w:rsidRPr="00947F0A" w:rsidRDefault="006E06FF" w:rsidP="006E06FF">
      <w:pPr>
        <w:numPr>
          <w:ilvl w:val="0"/>
          <w:numId w:val="63"/>
        </w:numPr>
        <w:spacing w:before="100" w:beforeAutospacing="1" w:after="100" w:afterAutospacing="1"/>
      </w:pPr>
      <w:r w:rsidRPr="00947F0A">
        <w:t>Choose skills that have clear market demand (digital marketing, bookkeeping, tutoring, etc.)</w:t>
      </w:r>
    </w:p>
    <w:p w14:paraId="263CD7D4" w14:textId="77777777" w:rsidR="006E06FF" w:rsidRPr="00947F0A" w:rsidRDefault="006E06FF" w:rsidP="006E06FF">
      <w:pPr>
        <w:numPr>
          <w:ilvl w:val="0"/>
          <w:numId w:val="63"/>
        </w:numPr>
        <w:spacing w:before="100" w:beforeAutospacing="1" w:after="100" w:afterAutospacing="1"/>
      </w:pPr>
      <w:r w:rsidRPr="00947F0A">
        <w:t>Start with friends/family to practice and gain testimonials</w:t>
      </w:r>
    </w:p>
    <w:p w14:paraId="0730A9C0" w14:textId="77777777" w:rsidR="006E06FF" w:rsidRPr="00947F0A" w:rsidRDefault="006E06FF" w:rsidP="006E06FF">
      <w:pPr>
        <w:numPr>
          <w:ilvl w:val="0"/>
          <w:numId w:val="63"/>
        </w:numPr>
        <w:spacing w:before="100" w:beforeAutospacing="1" w:after="100" w:afterAutospacing="1"/>
      </w:pPr>
      <w:r w:rsidRPr="00947F0A">
        <w:t>Gradually expand to paying clients</w:t>
      </w:r>
    </w:p>
    <w:p w14:paraId="70ECD408" w14:textId="77777777" w:rsidR="006E06FF" w:rsidRPr="00947F0A" w:rsidRDefault="006E06FF" w:rsidP="006E06FF">
      <w:pPr>
        <w:numPr>
          <w:ilvl w:val="0"/>
          <w:numId w:val="63"/>
        </w:numPr>
        <w:spacing w:before="100" w:beforeAutospacing="1" w:after="100" w:afterAutospacing="1"/>
      </w:pPr>
      <w:r w:rsidRPr="00947F0A">
        <w:t>Invest side hustle income rather than using it for lifestyle inflation</w:t>
      </w:r>
    </w:p>
    <w:p w14:paraId="488F3A55" w14:textId="77777777" w:rsidR="006E06FF" w:rsidRPr="00947F0A" w:rsidRDefault="006E06FF" w:rsidP="006E06FF">
      <w:pPr>
        <w:spacing w:before="100" w:beforeAutospacing="1" w:after="100" w:afterAutospacing="1"/>
      </w:pPr>
      <w:r w:rsidRPr="00947F0A">
        <w:rPr>
          <w:b/>
          <w:bCs/>
        </w:rPr>
        <w:t>7. Measure and Optimize</w:t>
      </w:r>
    </w:p>
    <w:p w14:paraId="39BD996F" w14:textId="77777777" w:rsidR="006E06FF" w:rsidRPr="00947F0A" w:rsidRDefault="006E06FF" w:rsidP="006E06FF">
      <w:pPr>
        <w:numPr>
          <w:ilvl w:val="0"/>
          <w:numId w:val="64"/>
        </w:numPr>
        <w:spacing w:before="100" w:beforeAutospacing="1" w:after="100" w:afterAutospacing="1"/>
      </w:pPr>
      <w:r w:rsidRPr="00947F0A">
        <w:t>Track leading indicators: daily learning time, skills practiced, people helped</w:t>
      </w:r>
    </w:p>
    <w:p w14:paraId="39B406E6" w14:textId="77777777" w:rsidR="006E06FF" w:rsidRPr="00947F0A" w:rsidRDefault="006E06FF" w:rsidP="006E06FF">
      <w:pPr>
        <w:numPr>
          <w:ilvl w:val="0"/>
          <w:numId w:val="64"/>
        </w:numPr>
        <w:spacing w:before="100" w:beforeAutospacing="1" w:after="100" w:afterAutospacing="1"/>
      </w:pPr>
      <w:r w:rsidRPr="00947F0A">
        <w:t>Monitor lagging indicators: interview requests, salary increases, side income</w:t>
      </w:r>
    </w:p>
    <w:p w14:paraId="4A797BA6" w14:textId="77777777" w:rsidR="006E06FF" w:rsidRPr="00947F0A" w:rsidRDefault="006E06FF" w:rsidP="006E06FF">
      <w:pPr>
        <w:numPr>
          <w:ilvl w:val="0"/>
          <w:numId w:val="64"/>
        </w:numPr>
        <w:spacing w:before="100" w:beforeAutospacing="1" w:after="100" w:afterAutospacing="1"/>
      </w:pPr>
      <w:r w:rsidRPr="00947F0A">
        <w:t>Review progress monthly and adjust strategy based on results</w:t>
      </w:r>
    </w:p>
    <w:p w14:paraId="31895DD5" w14:textId="77777777" w:rsidR="006E06FF" w:rsidRPr="00947F0A" w:rsidRDefault="006E06FF" w:rsidP="006E06FF">
      <w:pPr>
        <w:numPr>
          <w:ilvl w:val="0"/>
          <w:numId w:val="64"/>
        </w:numPr>
        <w:spacing w:before="100" w:beforeAutospacing="1" w:after="100" w:afterAutospacing="1"/>
      </w:pPr>
      <w:r w:rsidRPr="00947F0A">
        <w:t>Celebrate small wins to maintain motivation</w:t>
      </w:r>
    </w:p>
    <w:p w14:paraId="7DE175A3" w14:textId="77777777" w:rsidR="006E06FF" w:rsidRPr="00947F0A" w:rsidRDefault="00156EE5" w:rsidP="006E06FF">
      <w:r w:rsidRPr="00947F0A">
        <w:rPr>
          <w:noProof/>
        </w:rPr>
        <w:pict w14:anchorId="5EF51C1D">
          <v:rect id="_x0000_i1025" alt="" style="width:468pt;height:.05pt;mso-width-percent:0;mso-height-percent:0;mso-width-percent:0;mso-height-percent:0" o:hralign="center" o:hrstd="t" o:hr="t" fillcolor="#a0a0a0" stroked="f"/>
        </w:pict>
      </w:r>
    </w:p>
    <w:p w14:paraId="4D6AF66F" w14:textId="77777777" w:rsidR="006E06FF" w:rsidRPr="00947F0A" w:rsidRDefault="006E06FF" w:rsidP="006E06FF">
      <w:pPr>
        <w:spacing w:before="100" w:beforeAutospacing="1" w:after="100" w:afterAutospacing="1"/>
        <w:outlineLvl w:val="1"/>
        <w:rPr>
          <w:b/>
          <w:bCs/>
          <w:sz w:val="36"/>
          <w:szCs w:val="36"/>
        </w:rPr>
      </w:pPr>
      <w:r w:rsidRPr="00947F0A">
        <w:rPr>
          <w:b/>
          <w:bCs/>
          <w:sz w:val="36"/>
          <w:szCs w:val="36"/>
        </w:rPr>
        <w:t>Questions to Ask Yourself: Chapter 5 - Do Develop</w:t>
      </w:r>
    </w:p>
    <w:p w14:paraId="1B7CE2DC" w14:textId="77777777" w:rsidR="006E06FF" w:rsidRPr="00947F0A" w:rsidRDefault="006E06FF" w:rsidP="006E06FF">
      <w:pPr>
        <w:spacing w:before="100" w:beforeAutospacing="1" w:after="100" w:afterAutospacing="1"/>
      </w:pPr>
      <w:r w:rsidRPr="00947F0A">
        <w:rPr>
          <w:b/>
          <w:bCs/>
        </w:rPr>
        <w:t>1. What's Your Real Skills Gap Worth?</w:t>
      </w:r>
      <w:r w:rsidRPr="00947F0A">
        <w:t xml:space="preserve"> Look up 10 job postings for positions you'd want in 2-3 years. What's the salary range compared to what you make now? Which skills appear in every posting? If you learned those skills in the next 12 months, what would the income increase be worth over your career? Can you afford NOT to invest this time?</w:t>
      </w:r>
    </w:p>
    <w:p w14:paraId="2117BFEE" w14:textId="77777777" w:rsidR="006E06FF" w:rsidRPr="00947F0A" w:rsidRDefault="006E06FF" w:rsidP="006E06FF">
      <w:pPr>
        <w:spacing w:before="100" w:beforeAutospacing="1" w:after="100" w:afterAutospacing="1"/>
      </w:pPr>
      <w:r w:rsidRPr="00947F0A">
        <w:rPr>
          <w:b/>
          <w:bCs/>
        </w:rPr>
        <w:t>2. Are You Confusing Activity with Progress?</w:t>
      </w:r>
      <w:r w:rsidRPr="00947F0A">
        <w:t xml:space="preserve"> Think about the last 6 months. How much time did you spend consuming information (reading articles, watching videos) versus actually practicing skills? When was the last time you used a new skill to solve a real problem for someone else? What's the difference between learning about something and being able to do it?</w:t>
      </w:r>
    </w:p>
    <w:p w14:paraId="272AD52B" w14:textId="77777777" w:rsidR="006E06FF" w:rsidRPr="00947F0A" w:rsidRDefault="006E06FF" w:rsidP="006E06FF">
      <w:pPr>
        <w:spacing w:before="100" w:beforeAutospacing="1" w:after="100" w:afterAutospacing="1"/>
      </w:pPr>
      <w:r w:rsidRPr="00947F0A">
        <w:rPr>
          <w:b/>
          <w:bCs/>
        </w:rPr>
        <w:t>3. How Strong Is Your Service Network?</w:t>
      </w:r>
      <w:r w:rsidRPr="00947F0A">
        <w:t xml:space="preserve"> List the last 10 times you helped someone with a skill you have or want to develop. Who have you made more successful in the past month? If you needed a recommendation or introduction tomorrow, how many people would genuinely want to help you because you'd helped them first?</w:t>
      </w:r>
    </w:p>
    <w:p w14:paraId="3140A5F1" w14:textId="77777777" w:rsidR="006E06FF" w:rsidRPr="00947F0A" w:rsidRDefault="006E06FF" w:rsidP="006E06FF">
      <w:pPr>
        <w:spacing w:before="100" w:beforeAutospacing="1" w:after="100" w:afterAutospacing="1"/>
      </w:pPr>
      <w:r w:rsidRPr="00947F0A">
        <w:rPr>
          <w:b/>
          <w:bCs/>
        </w:rPr>
        <w:t>4. What's Your Imposter Syndrome Really Costing You?</w:t>
      </w:r>
      <w:r w:rsidRPr="00947F0A">
        <w:t xml:space="preserve"> Describe a career opportunity you didn't pursue in the past year because you felt "not qualified enough." What would your income be if you had that role today? How many opportunities do you estimate you've avoided due to fear? What would change if you believed "less qualified people than me have succeeded in these roles"?</w:t>
      </w:r>
    </w:p>
    <w:p w14:paraId="182AE7CB" w14:textId="77777777" w:rsidR="006E06FF" w:rsidRPr="00947F0A" w:rsidRDefault="006E06FF" w:rsidP="006E06FF">
      <w:pPr>
        <w:spacing w:before="100" w:beforeAutospacing="1" w:after="100" w:afterAutospacing="1"/>
      </w:pPr>
      <w:r w:rsidRPr="00947F0A">
        <w:rPr>
          <w:b/>
          <w:bCs/>
        </w:rPr>
        <w:t>5. Is Your Side Hustle Building Wealth or Just Filling Gaps?</w:t>
      </w:r>
      <w:r w:rsidRPr="00947F0A">
        <w:t xml:space="preserve"> If you have a side hustle, calculate how much you've made from it in the past year. How much of that went to investments versus immediate expenses? If you invested all your side income at 7% annually, what would it be worth in 10 years? Are you building capital or just trading more time for temporary money?</w:t>
      </w:r>
    </w:p>
    <w:p w14:paraId="410B1709" w14:textId="77777777" w:rsidR="006E06FF" w:rsidRPr="00947F0A" w:rsidRDefault="006E06FF" w:rsidP="006E06FF">
      <w:pPr>
        <w:spacing w:before="100" w:beforeAutospacing="1" w:after="100" w:afterAutospacing="1"/>
      </w:pPr>
      <w:r w:rsidRPr="00947F0A">
        <w:rPr>
          <w:b/>
          <w:bCs/>
        </w:rPr>
        <w:t>6. How Are You Measuring Skill Development ROI?</w:t>
      </w:r>
      <w:r w:rsidRPr="00947F0A">
        <w:t xml:space="preserve"> In the past 6 months, what specific skills have you developed and how much time did you invest? What concrete evidence do you have that these skills are increasing your market value? Are you tracking leading indicators (skills learned) or just hoping for lagging indicators (salary increases)?</w:t>
      </w:r>
    </w:p>
    <w:p w14:paraId="617F8843" w14:textId="77777777" w:rsidR="006E06FF" w:rsidRPr="00947F0A" w:rsidRDefault="006E06FF" w:rsidP="006E06FF">
      <w:pPr>
        <w:spacing w:before="100" w:beforeAutospacing="1" w:after="100" w:afterAutospacing="1"/>
      </w:pPr>
      <w:r w:rsidRPr="00947F0A">
        <w:rPr>
          <w:b/>
          <w:bCs/>
        </w:rPr>
        <w:t>7. What Would Change If Safety Nets Disappeared Tomorrow?</w:t>
      </w:r>
      <w:r w:rsidRPr="00947F0A">
        <w:t xml:space="preserve"> If you knew for certain that your current job, Social Security, and traditional retirement benefits wouldn't exist in 10 years, what skills would you start developing immediately? How would you generate income if you had to rely entirely on your ability to solve problems for others? What's stopping you from building those skills right now?</w:t>
      </w:r>
    </w:p>
    <w:p w14:paraId="749B63EE" w14:textId="77777777" w:rsidR="006E06FF" w:rsidRPr="00947F0A" w:rsidRDefault="006E06FF" w:rsidP="006E06FF">
      <w:pPr>
        <w:spacing w:before="100" w:beforeAutospacing="1" w:after="100" w:afterAutospacing="1"/>
      </w:pPr>
      <w:r w:rsidRPr="00947F0A">
        <w:rPr>
          <w:b/>
          <w:bCs/>
        </w:rPr>
        <w:t>8. Are You Building Skills or Just Staying Busy?</w:t>
      </w:r>
      <w:r w:rsidRPr="00947F0A">
        <w:t xml:space="preserve"> Review your calendar from the past month. How much time was spent on activities that increase your earning potential versus activities that just maintain your current situation? If someone analyzed your time allocation, would they predict your income will increase or stay the same? What would need to change for your time investment to create wealth rather than just prevent poverty?</w:t>
      </w:r>
    </w:p>
    <w:p w14:paraId="08558964" w14:textId="77777777" w:rsidR="006E06FF" w:rsidRDefault="006E06FF" w:rsidP="006E06FF"/>
    <w:p w14:paraId="2B4BD158" w14:textId="77777777" w:rsidR="00BA106A" w:rsidRPr="001C116C" w:rsidRDefault="00BA106A" w:rsidP="001C116C">
      <w:pPr>
        <w:pStyle w:val="NormalWeb"/>
        <w:ind w:firstLine="720"/>
        <w:rPr>
          <w:color w:val="000000"/>
        </w:rPr>
      </w:pPr>
    </w:p>
    <w:sectPr w:rsidR="00BA106A" w:rsidRPr="001C116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54976" w14:textId="77777777" w:rsidR="00156EE5" w:rsidRDefault="00156EE5">
      <w:r>
        <w:separator/>
      </w:r>
    </w:p>
  </w:endnote>
  <w:endnote w:type="continuationSeparator" w:id="0">
    <w:p w14:paraId="015BFE89" w14:textId="77777777" w:rsidR="00156EE5" w:rsidRDefault="00156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90BBB" w14:textId="77777777" w:rsidR="003D4421" w:rsidRDefault="003D44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E2BE1" w14:textId="77777777" w:rsidR="003D4421" w:rsidRDefault="003D44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DE04D" w14:textId="77777777" w:rsidR="003D4421" w:rsidRDefault="003D4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A9914" w14:textId="77777777" w:rsidR="00156EE5" w:rsidRDefault="00156EE5">
      <w:r>
        <w:separator/>
      </w:r>
    </w:p>
  </w:footnote>
  <w:footnote w:type="continuationSeparator" w:id="0">
    <w:p w14:paraId="19ADF285" w14:textId="77777777" w:rsidR="00156EE5" w:rsidRDefault="00156E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CFF38" w14:textId="77777777" w:rsidR="003D4421" w:rsidRDefault="003D44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3228B" w14:textId="50D7F33F" w:rsidR="00867576" w:rsidRDefault="00000000" w:rsidP="00234DD3">
    <w:pPr>
      <w:pStyle w:val="Header"/>
    </w:pPr>
    <w:sdt>
      <w:sdtPr>
        <w:alias w:val="Author’s Surname:"/>
        <w:tag w:val=""/>
        <w:id w:val="1826322251"/>
        <w:placeholder>
          <w:docPart w:val="21F0014DE6B3EA40B1EEBF282562B242"/>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r w:rsidR="00F61C33">
          <w:t>Author’s Surname</w:t>
        </w:r>
      </w:sdtContent>
    </w:sdt>
    <w:r w:rsidR="00F10F8F">
      <w:t xml:space="preserve"> / </w:t>
    </w:r>
    <w:sdt>
      <w:sdtPr>
        <w:alias w:val="Title:"/>
        <w:tag w:val=""/>
        <w:id w:val="-345250406"/>
        <w:placeholder>
          <w:docPart w:val="548E87B5DEB79D47A130238D100A2ABF"/>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4E7A72">
          <w:t>THE “RATCHET” PEOPLE’S GUIDE TO FINANCIAL WELLNESS</w:t>
        </w:r>
        <w:r w:rsidR="004E7A72">
          <w:br/>
        </w:r>
        <w:r w:rsidR="004E7A72">
          <w:br/>
          <w:t>INTRODUCTION</w:t>
        </w:r>
      </w:sdtContent>
    </w:sdt>
    <w:r w:rsidR="00F10F8F">
      <w:t xml:space="preserve"> / </w:t>
    </w:r>
    <w:r w:rsidR="00F10F8F">
      <w:fldChar w:fldCharType="begin"/>
    </w:r>
    <w:r w:rsidR="00F10F8F">
      <w:instrText xml:space="preserve"> PAGE   \* MERGEFORMAT </w:instrText>
    </w:r>
    <w:r w:rsidR="00F10F8F">
      <w:fldChar w:fldCharType="separate"/>
    </w:r>
    <w:r w:rsidR="00D82555">
      <w:rPr>
        <w:noProof/>
      </w:rPr>
      <w:t>2</w:t>
    </w:r>
    <w:r w:rsidR="00F10F8F">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9387E" w14:textId="77777777" w:rsidR="003D4421" w:rsidRDefault="003D44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CF43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C673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1009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C8CD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E0D9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728E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C064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A6E9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84D1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C2BB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75DD5"/>
    <w:multiLevelType w:val="multilevel"/>
    <w:tmpl w:val="FCF2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366564"/>
    <w:multiLevelType w:val="multilevel"/>
    <w:tmpl w:val="10667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8D4AB8"/>
    <w:multiLevelType w:val="multilevel"/>
    <w:tmpl w:val="8D0A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D75FBC"/>
    <w:multiLevelType w:val="multilevel"/>
    <w:tmpl w:val="E79A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DE7987"/>
    <w:multiLevelType w:val="multilevel"/>
    <w:tmpl w:val="F930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82793B"/>
    <w:multiLevelType w:val="multilevel"/>
    <w:tmpl w:val="48D4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A76E76"/>
    <w:multiLevelType w:val="hybridMultilevel"/>
    <w:tmpl w:val="F066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AF043B"/>
    <w:multiLevelType w:val="multilevel"/>
    <w:tmpl w:val="0748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0D74A0"/>
    <w:multiLevelType w:val="multilevel"/>
    <w:tmpl w:val="FAE01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430841"/>
    <w:multiLevelType w:val="multilevel"/>
    <w:tmpl w:val="88BA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847A46"/>
    <w:multiLevelType w:val="multilevel"/>
    <w:tmpl w:val="5F6A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D4274D"/>
    <w:multiLevelType w:val="multilevel"/>
    <w:tmpl w:val="F4D4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213655"/>
    <w:multiLevelType w:val="multilevel"/>
    <w:tmpl w:val="57409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FB5858"/>
    <w:multiLevelType w:val="multilevel"/>
    <w:tmpl w:val="075E0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237642"/>
    <w:multiLevelType w:val="multilevel"/>
    <w:tmpl w:val="4870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7D5CBB"/>
    <w:multiLevelType w:val="multilevel"/>
    <w:tmpl w:val="61F21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9A078E"/>
    <w:multiLevelType w:val="hybridMultilevel"/>
    <w:tmpl w:val="16701C86"/>
    <w:lvl w:ilvl="0" w:tplc="BB4E406E">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447BF1"/>
    <w:multiLevelType w:val="multilevel"/>
    <w:tmpl w:val="378E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170C23"/>
    <w:multiLevelType w:val="multilevel"/>
    <w:tmpl w:val="BD88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49661B"/>
    <w:multiLevelType w:val="multilevel"/>
    <w:tmpl w:val="EB6C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7057D7"/>
    <w:multiLevelType w:val="multilevel"/>
    <w:tmpl w:val="24D0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725A8A"/>
    <w:multiLevelType w:val="multilevel"/>
    <w:tmpl w:val="5FB8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7B242F"/>
    <w:multiLevelType w:val="multilevel"/>
    <w:tmpl w:val="AA28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893328"/>
    <w:multiLevelType w:val="multilevel"/>
    <w:tmpl w:val="70E8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BD6254"/>
    <w:multiLevelType w:val="hybridMultilevel"/>
    <w:tmpl w:val="F732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047DD5"/>
    <w:multiLevelType w:val="multilevel"/>
    <w:tmpl w:val="5660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2D3637"/>
    <w:multiLevelType w:val="multilevel"/>
    <w:tmpl w:val="2D02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D415C1"/>
    <w:multiLevelType w:val="multilevel"/>
    <w:tmpl w:val="982C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A509C3"/>
    <w:multiLevelType w:val="multilevel"/>
    <w:tmpl w:val="679E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D0457F"/>
    <w:multiLevelType w:val="multilevel"/>
    <w:tmpl w:val="A994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047DD4"/>
    <w:multiLevelType w:val="multilevel"/>
    <w:tmpl w:val="1884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73678F"/>
    <w:multiLevelType w:val="multilevel"/>
    <w:tmpl w:val="5E84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906C46"/>
    <w:multiLevelType w:val="multilevel"/>
    <w:tmpl w:val="2E0E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187545"/>
    <w:multiLevelType w:val="multilevel"/>
    <w:tmpl w:val="530E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062BF1"/>
    <w:multiLevelType w:val="multilevel"/>
    <w:tmpl w:val="ECD8C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3720D6D"/>
    <w:multiLevelType w:val="multilevel"/>
    <w:tmpl w:val="89F61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E844C3"/>
    <w:multiLevelType w:val="multilevel"/>
    <w:tmpl w:val="7F06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3F26E4"/>
    <w:multiLevelType w:val="multilevel"/>
    <w:tmpl w:val="82F6B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4162EC"/>
    <w:multiLevelType w:val="multilevel"/>
    <w:tmpl w:val="91B4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4F7A00"/>
    <w:multiLevelType w:val="multilevel"/>
    <w:tmpl w:val="3C92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820719"/>
    <w:multiLevelType w:val="multilevel"/>
    <w:tmpl w:val="DDA2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FA4130"/>
    <w:multiLevelType w:val="multilevel"/>
    <w:tmpl w:val="0076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1964B4"/>
    <w:multiLevelType w:val="multilevel"/>
    <w:tmpl w:val="3098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00148B"/>
    <w:multiLevelType w:val="multilevel"/>
    <w:tmpl w:val="79B8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7F75B4"/>
    <w:multiLevelType w:val="multilevel"/>
    <w:tmpl w:val="A412D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AB3C53"/>
    <w:multiLevelType w:val="multilevel"/>
    <w:tmpl w:val="DE08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CC7D2D"/>
    <w:multiLevelType w:val="multilevel"/>
    <w:tmpl w:val="E5B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FB2CCA"/>
    <w:multiLevelType w:val="multilevel"/>
    <w:tmpl w:val="E21E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AA4D94"/>
    <w:multiLevelType w:val="multilevel"/>
    <w:tmpl w:val="DC6E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BE0801"/>
    <w:multiLevelType w:val="multilevel"/>
    <w:tmpl w:val="9064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87614E"/>
    <w:multiLevelType w:val="multilevel"/>
    <w:tmpl w:val="4F70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3C4329"/>
    <w:multiLevelType w:val="multilevel"/>
    <w:tmpl w:val="6B1E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C40B15"/>
    <w:multiLevelType w:val="multilevel"/>
    <w:tmpl w:val="8C68D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8DA07D1"/>
    <w:multiLevelType w:val="multilevel"/>
    <w:tmpl w:val="3D38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9318751">
    <w:abstractNumId w:val="9"/>
  </w:num>
  <w:num w:numId="2" w16cid:durableId="1356542896">
    <w:abstractNumId w:val="7"/>
  </w:num>
  <w:num w:numId="3" w16cid:durableId="1783331863">
    <w:abstractNumId w:val="6"/>
  </w:num>
  <w:num w:numId="4" w16cid:durableId="1504274030">
    <w:abstractNumId w:val="5"/>
  </w:num>
  <w:num w:numId="5" w16cid:durableId="1423142177">
    <w:abstractNumId w:val="4"/>
  </w:num>
  <w:num w:numId="6" w16cid:durableId="1745253654">
    <w:abstractNumId w:val="8"/>
  </w:num>
  <w:num w:numId="7" w16cid:durableId="2075812942">
    <w:abstractNumId w:val="3"/>
  </w:num>
  <w:num w:numId="8" w16cid:durableId="1159540160">
    <w:abstractNumId w:val="2"/>
  </w:num>
  <w:num w:numId="9" w16cid:durableId="1689871916">
    <w:abstractNumId w:val="1"/>
  </w:num>
  <w:num w:numId="10" w16cid:durableId="1009990121">
    <w:abstractNumId w:val="0"/>
  </w:num>
  <w:num w:numId="11" w16cid:durableId="1870413250">
    <w:abstractNumId w:val="16"/>
  </w:num>
  <w:num w:numId="12" w16cid:durableId="229538208">
    <w:abstractNumId w:val="34"/>
  </w:num>
  <w:num w:numId="13" w16cid:durableId="1665669046">
    <w:abstractNumId w:val="26"/>
  </w:num>
  <w:num w:numId="14" w16cid:durableId="850220798">
    <w:abstractNumId w:val="45"/>
  </w:num>
  <w:num w:numId="15" w16cid:durableId="1742481787">
    <w:abstractNumId w:val="23"/>
  </w:num>
  <w:num w:numId="16" w16cid:durableId="2122261367">
    <w:abstractNumId w:val="18"/>
  </w:num>
  <w:num w:numId="17" w16cid:durableId="449324174">
    <w:abstractNumId w:val="47"/>
  </w:num>
  <w:num w:numId="18" w16cid:durableId="1663317090">
    <w:abstractNumId w:val="22"/>
  </w:num>
  <w:num w:numId="19" w16cid:durableId="2086104288">
    <w:abstractNumId w:val="44"/>
  </w:num>
  <w:num w:numId="20" w16cid:durableId="559559949">
    <w:abstractNumId w:val="25"/>
  </w:num>
  <w:num w:numId="21" w16cid:durableId="1990938231">
    <w:abstractNumId w:val="62"/>
  </w:num>
  <w:num w:numId="22" w16cid:durableId="1315719710">
    <w:abstractNumId w:val="63"/>
  </w:num>
  <w:num w:numId="23" w16cid:durableId="1413045303">
    <w:abstractNumId w:val="54"/>
  </w:num>
  <w:num w:numId="24" w16cid:durableId="2092851348">
    <w:abstractNumId w:val="11"/>
  </w:num>
  <w:num w:numId="25" w16cid:durableId="215749658">
    <w:abstractNumId w:val="12"/>
  </w:num>
  <w:num w:numId="26" w16cid:durableId="176896769">
    <w:abstractNumId w:val="58"/>
  </w:num>
  <w:num w:numId="27" w16cid:durableId="1836915679">
    <w:abstractNumId w:val="42"/>
  </w:num>
  <w:num w:numId="28" w16cid:durableId="57048928">
    <w:abstractNumId w:val="57"/>
  </w:num>
  <w:num w:numId="29" w16cid:durableId="1751535621">
    <w:abstractNumId w:val="55"/>
  </w:num>
  <w:num w:numId="30" w16cid:durableId="64839096">
    <w:abstractNumId w:val="21"/>
  </w:num>
  <w:num w:numId="31" w16cid:durableId="1102919870">
    <w:abstractNumId w:val="30"/>
  </w:num>
  <w:num w:numId="32" w16cid:durableId="1153333989">
    <w:abstractNumId w:val="37"/>
  </w:num>
  <w:num w:numId="33" w16cid:durableId="1286039627">
    <w:abstractNumId w:val="14"/>
  </w:num>
  <w:num w:numId="34" w16cid:durableId="1716924153">
    <w:abstractNumId w:val="41"/>
  </w:num>
  <w:num w:numId="35" w16cid:durableId="1722249856">
    <w:abstractNumId w:val="40"/>
  </w:num>
  <w:num w:numId="36" w16cid:durableId="700210942">
    <w:abstractNumId w:val="61"/>
  </w:num>
  <w:num w:numId="37" w16cid:durableId="1913002837">
    <w:abstractNumId w:val="13"/>
  </w:num>
  <w:num w:numId="38" w16cid:durableId="698162197">
    <w:abstractNumId w:val="39"/>
  </w:num>
  <w:num w:numId="39" w16cid:durableId="998079657">
    <w:abstractNumId w:val="20"/>
  </w:num>
  <w:num w:numId="40" w16cid:durableId="1391924159">
    <w:abstractNumId w:val="38"/>
  </w:num>
  <w:num w:numId="41" w16cid:durableId="1292982047">
    <w:abstractNumId w:val="27"/>
  </w:num>
  <w:num w:numId="42" w16cid:durableId="443691505">
    <w:abstractNumId w:val="17"/>
  </w:num>
  <w:num w:numId="43" w16cid:durableId="313336413">
    <w:abstractNumId w:val="33"/>
  </w:num>
  <w:num w:numId="44" w16cid:durableId="755134793">
    <w:abstractNumId w:val="10"/>
  </w:num>
  <w:num w:numId="45" w16cid:durableId="1932006722">
    <w:abstractNumId w:val="52"/>
  </w:num>
  <w:num w:numId="46" w16cid:durableId="1241669623">
    <w:abstractNumId w:val="31"/>
  </w:num>
  <w:num w:numId="47" w16cid:durableId="1784810979">
    <w:abstractNumId w:val="49"/>
  </w:num>
  <w:num w:numId="48" w16cid:durableId="213857041">
    <w:abstractNumId w:val="51"/>
  </w:num>
  <w:num w:numId="49" w16cid:durableId="1665352976">
    <w:abstractNumId w:val="48"/>
  </w:num>
  <w:num w:numId="50" w16cid:durableId="1346443674">
    <w:abstractNumId w:val="36"/>
  </w:num>
  <w:num w:numId="51" w16cid:durableId="1297757354">
    <w:abstractNumId w:val="46"/>
  </w:num>
  <w:num w:numId="52" w16cid:durableId="1717927889">
    <w:abstractNumId w:val="28"/>
  </w:num>
  <w:num w:numId="53" w16cid:durableId="533811231">
    <w:abstractNumId w:val="35"/>
  </w:num>
  <w:num w:numId="54" w16cid:durableId="806700558">
    <w:abstractNumId w:val="59"/>
  </w:num>
  <w:num w:numId="55" w16cid:durableId="1347554973">
    <w:abstractNumId w:val="50"/>
  </w:num>
  <w:num w:numId="56" w16cid:durableId="870069605">
    <w:abstractNumId w:val="43"/>
  </w:num>
  <w:num w:numId="57" w16cid:durableId="1039664805">
    <w:abstractNumId w:val="15"/>
  </w:num>
  <w:num w:numId="58" w16cid:durableId="271785887">
    <w:abstractNumId w:val="24"/>
  </w:num>
  <w:num w:numId="59" w16cid:durableId="909845903">
    <w:abstractNumId w:val="53"/>
  </w:num>
  <w:num w:numId="60" w16cid:durableId="126507353">
    <w:abstractNumId w:val="19"/>
  </w:num>
  <w:num w:numId="61" w16cid:durableId="1225410947">
    <w:abstractNumId w:val="56"/>
  </w:num>
  <w:num w:numId="62" w16cid:durableId="714700852">
    <w:abstractNumId w:val="60"/>
  </w:num>
  <w:num w:numId="63" w16cid:durableId="1180851043">
    <w:abstractNumId w:val="32"/>
  </w:num>
  <w:num w:numId="64" w16cid:durableId="134212862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EC2"/>
    <w:rsid w:val="0006368F"/>
    <w:rsid w:val="000646B0"/>
    <w:rsid w:val="00066CB9"/>
    <w:rsid w:val="000771A5"/>
    <w:rsid w:val="000C5464"/>
    <w:rsid w:val="00133850"/>
    <w:rsid w:val="00156EE5"/>
    <w:rsid w:val="001B0A48"/>
    <w:rsid w:val="001C116C"/>
    <w:rsid w:val="001E56EA"/>
    <w:rsid w:val="00200FF5"/>
    <w:rsid w:val="00234DD3"/>
    <w:rsid w:val="003C5682"/>
    <w:rsid w:val="003D4421"/>
    <w:rsid w:val="00457235"/>
    <w:rsid w:val="004C5163"/>
    <w:rsid w:val="004E7A72"/>
    <w:rsid w:val="005B66C2"/>
    <w:rsid w:val="006223C4"/>
    <w:rsid w:val="00624FED"/>
    <w:rsid w:val="006264C5"/>
    <w:rsid w:val="006A78E2"/>
    <w:rsid w:val="006D71FC"/>
    <w:rsid w:val="006E06FF"/>
    <w:rsid w:val="006E49A4"/>
    <w:rsid w:val="006F1537"/>
    <w:rsid w:val="007579D2"/>
    <w:rsid w:val="00847C57"/>
    <w:rsid w:val="00853B0E"/>
    <w:rsid w:val="008547BD"/>
    <w:rsid w:val="00867576"/>
    <w:rsid w:val="00954649"/>
    <w:rsid w:val="009A0212"/>
    <w:rsid w:val="009B0A02"/>
    <w:rsid w:val="009E75B9"/>
    <w:rsid w:val="00AC03AB"/>
    <w:rsid w:val="00AD2EC2"/>
    <w:rsid w:val="00AF7F76"/>
    <w:rsid w:val="00B01484"/>
    <w:rsid w:val="00B41D63"/>
    <w:rsid w:val="00BA106A"/>
    <w:rsid w:val="00BE331C"/>
    <w:rsid w:val="00BF2BB9"/>
    <w:rsid w:val="00BF4ABB"/>
    <w:rsid w:val="00C33A5A"/>
    <w:rsid w:val="00C8608D"/>
    <w:rsid w:val="00C878FD"/>
    <w:rsid w:val="00C93C79"/>
    <w:rsid w:val="00CE41AC"/>
    <w:rsid w:val="00D56F34"/>
    <w:rsid w:val="00D74A6D"/>
    <w:rsid w:val="00D75948"/>
    <w:rsid w:val="00D82555"/>
    <w:rsid w:val="00D96D77"/>
    <w:rsid w:val="00DB2EF1"/>
    <w:rsid w:val="00E214BD"/>
    <w:rsid w:val="00EA3E76"/>
    <w:rsid w:val="00EB0C18"/>
    <w:rsid w:val="00EC44C2"/>
    <w:rsid w:val="00EE0D5F"/>
    <w:rsid w:val="00EE4174"/>
    <w:rsid w:val="00EE5415"/>
    <w:rsid w:val="00F10F8F"/>
    <w:rsid w:val="00F61C33"/>
    <w:rsid w:val="00F83044"/>
    <w:rsid w:val="00F90F94"/>
    <w:rsid w:val="00FD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995BCE"/>
  <w15:chartTrackingRefBased/>
  <w15:docId w15:val="{6EDF4F0F-4D70-4A4A-A277-AAB699D7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9D2"/>
    <w:pPr>
      <w:spacing w:line="240" w:lineRule="auto"/>
      <w:ind w:firstLine="0"/>
    </w:pPr>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pPr>
      <w:keepNext/>
      <w:keepLines/>
      <w:jc w:val="center"/>
      <w:outlineLvl w:val="0"/>
    </w:pPr>
    <w:rPr>
      <w:rFonts w:asciiTheme="majorHAnsi" w:eastAsiaTheme="majorEastAsia" w:hAnsiTheme="majorHAnsi" w:cstheme="majorBidi"/>
      <w:caps/>
    </w:rPr>
  </w:style>
  <w:style w:type="paragraph" w:styleId="Heading2">
    <w:name w:val="heading 2"/>
    <w:basedOn w:val="Normal"/>
    <w:next w:val="Normal"/>
    <w:link w:val="Heading2Char"/>
    <w:uiPriority w:val="9"/>
    <w:qFormat/>
    <w:pPr>
      <w:keepNext/>
      <w:keepLines/>
      <w:jc w:val="center"/>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6F153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F153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F1537"/>
    <w:pPr>
      <w:keepNext/>
      <w:keepLines/>
      <w:spacing w:before="40"/>
      <w:outlineLvl w:val="5"/>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uiPriority w:val="9"/>
    <w:semiHidden/>
    <w:unhideWhenUsed/>
    <w:qFormat/>
    <w:rsid w:val="006F153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1537"/>
    <w:rPr>
      <w:color w:val="595959" w:themeColor="text1" w:themeTint="A6"/>
    </w:rPr>
  </w:style>
  <w:style w:type="character" w:customStyle="1" w:styleId="Heading1Char">
    <w:name w:val="Heading 1 Char"/>
    <w:basedOn w:val="DefaultParagraphFont"/>
    <w:link w:val="Heading1"/>
    <w:uiPriority w:val="9"/>
    <w:rPr>
      <w:rFonts w:asciiTheme="majorHAnsi" w:eastAsiaTheme="majorEastAsia" w:hAnsiTheme="majorHAnsi" w:cstheme="majorBidi"/>
      <w:caps/>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paragraph" w:styleId="NoSpacing">
    <w:name w:val="No Spacing"/>
    <w:uiPriority w:val="1"/>
    <w:qFormat/>
    <w:pPr>
      <w:spacing w:line="240" w:lineRule="auto"/>
      <w:ind w:firstLine="0"/>
    </w:p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paragraph" w:styleId="Header">
    <w:name w:val="header"/>
    <w:basedOn w:val="Normal"/>
    <w:link w:val="HeaderChar"/>
    <w:uiPriority w:val="99"/>
    <w:unhideWhenUsed/>
    <w:pPr>
      <w:tabs>
        <w:tab w:val="center" w:pos="4680"/>
        <w:tab w:val="right" w:pos="9360"/>
      </w:tabs>
      <w:jc w:val="right"/>
    </w:pPr>
  </w:style>
  <w:style w:type="character" w:customStyle="1" w:styleId="HeaderChar">
    <w:name w:val="Header Char"/>
    <w:basedOn w:val="DefaultParagraphFont"/>
    <w:link w:val="Header"/>
    <w:uiPriority w:val="99"/>
  </w:style>
  <w:style w:type="character" w:styleId="Emphasis">
    <w:name w:val="Emphasis"/>
    <w:basedOn w:val="DefaultParagraphFont"/>
    <w:uiPriority w:val="20"/>
    <w:qFormat/>
    <w:rPr>
      <w:i w:val="0"/>
      <w:iCs w:val="0"/>
      <w:u w:val="single"/>
    </w:rPr>
  </w:style>
  <w:style w:type="paragraph" w:styleId="Footer">
    <w:name w:val="footer"/>
    <w:basedOn w:val="Normal"/>
    <w:link w:val="FooterChar"/>
    <w:uiPriority w:val="99"/>
    <w:unhideWhenUsed/>
    <w:rsid w:val="009B0A02"/>
    <w:pPr>
      <w:tabs>
        <w:tab w:val="center" w:pos="4513"/>
        <w:tab w:val="right" w:pos="9026"/>
      </w:tabs>
    </w:pPr>
  </w:style>
  <w:style w:type="character" w:customStyle="1" w:styleId="FooterChar">
    <w:name w:val="Footer Char"/>
    <w:basedOn w:val="DefaultParagraphFont"/>
    <w:link w:val="Footer"/>
    <w:uiPriority w:val="99"/>
    <w:rsid w:val="009B0A02"/>
  </w:style>
  <w:style w:type="character" w:customStyle="1" w:styleId="Heading4Char">
    <w:name w:val="Heading 4 Char"/>
    <w:basedOn w:val="DefaultParagraphFont"/>
    <w:link w:val="Heading4"/>
    <w:uiPriority w:val="9"/>
    <w:semiHidden/>
    <w:rsid w:val="006F15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F15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F1537"/>
    <w:rPr>
      <w:rFonts w:asciiTheme="majorHAnsi" w:eastAsiaTheme="majorEastAsia" w:hAnsiTheme="majorHAnsi" w:cstheme="majorBidi"/>
      <w:color w:val="1F4D78" w:themeColor="accent1" w:themeShade="7F"/>
    </w:rPr>
  </w:style>
  <w:style w:type="character" w:customStyle="1" w:styleId="Heading9Char">
    <w:name w:val="Heading 9 Char"/>
    <w:basedOn w:val="DefaultParagraphFont"/>
    <w:link w:val="Heading9"/>
    <w:uiPriority w:val="9"/>
    <w:semiHidden/>
    <w:rsid w:val="006F1537"/>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semiHidden/>
    <w:unhideWhenUsed/>
    <w:qFormat/>
    <w:rsid w:val="006F1537"/>
    <w:rPr>
      <w:i/>
      <w:iCs/>
      <w:color w:val="2E74B5" w:themeColor="accent1" w:themeShade="BF"/>
    </w:rPr>
  </w:style>
  <w:style w:type="character" w:styleId="IntenseReference">
    <w:name w:val="Intense Reference"/>
    <w:basedOn w:val="DefaultParagraphFont"/>
    <w:uiPriority w:val="32"/>
    <w:semiHidden/>
    <w:unhideWhenUsed/>
    <w:qFormat/>
    <w:rsid w:val="006F1537"/>
    <w:rPr>
      <w:b/>
      <w:bCs/>
      <w:caps w:val="0"/>
      <w:smallCaps/>
      <w:color w:val="2E74B5" w:themeColor="accent1" w:themeShade="BF"/>
      <w:spacing w:val="5"/>
    </w:rPr>
  </w:style>
  <w:style w:type="paragraph" w:styleId="BlockText">
    <w:name w:val="Block Text"/>
    <w:basedOn w:val="Normal"/>
    <w:uiPriority w:val="99"/>
    <w:semiHidden/>
    <w:unhideWhenUsed/>
    <w:rsid w:val="006F1537"/>
    <w:pPr>
      <w:pBdr>
        <w:top w:val="single" w:sz="2" w:space="10" w:color="2E74B5" w:themeColor="accent1" w:themeShade="BF" w:shadow="1"/>
        <w:left w:val="single" w:sz="2" w:space="10" w:color="2E74B5" w:themeColor="accent1" w:themeShade="BF" w:shadow="1"/>
        <w:bottom w:val="single" w:sz="2" w:space="10" w:color="2E74B5" w:themeColor="accent1" w:themeShade="BF" w:shadow="1"/>
        <w:right w:val="single" w:sz="2" w:space="10" w:color="2E74B5" w:themeColor="accent1" w:themeShade="BF" w:shadow="1"/>
      </w:pBdr>
      <w:ind w:left="1152" w:right="1152"/>
    </w:pPr>
    <w:rPr>
      <w:i/>
      <w:iCs/>
      <w:color w:val="2E74B5" w:themeColor="accent1" w:themeShade="BF"/>
    </w:rPr>
  </w:style>
  <w:style w:type="character" w:customStyle="1" w:styleId="UnresolvedMention1">
    <w:name w:val="Unresolved Mention1"/>
    <w:basedOn w:val="DefaultParagraphFont"/>
    <w:uiPriority w:val="99"/>
    <w:semiHidden/>
    <w:unhideWhenUsed/>
    <w:rsid w:val="006F1537"/>
    <w:rPr>
      <w:color w:val="595959" w:themeColor="text1" w:themeTint="A6"/>
      <w:shd w:val="clear" w:color="auto" w:fill="E6E6E6"/>
    </w:rPr>
  </w:style>
  <w:style w:type="paragraph" w:styleId="ListParagraph">
    <w:name w:val="List Paragraph"/>
    <w:basedOn w:val="Normal"/>
    <w:uiPriority w:val="34"/>
    <w:unhideWhenUsed/>
    <w:qFormat/>
    <w:rsid w:val="00F90F94"/>
    <w:pPr>
      <w:spacing w:after="360" w:line="288" w:lineRule="auto"/>
      <w:ind w:left="720"/>
      <w:contextualSpacing/>
    </w:pPr>
    <w:rPr>
      <w:rFonts w:eastAsiaTheme="minorHAnsi"/>
      <w:color w:val="44546A" w:themeColor="text2"/>
      <w:sz w:val="28"/>
      <w:szCs w:val="28"/>
    </w:rPr>
  </w:style>
  <w:style w:type="character" w:styleId="CommentReference">
    <w:name w:val="annotation reference"/>
    <w:basedOn w:val="DefaultParagraphFont"/>
    <w:uiPriority w:val="99"/>
    <w:semiHidden/>
    <w:unhideWhenUsed/>
    <w:rsid w:val="00F90F94"/>
    <w:rPr>
      <w:sz w:val="16"/>
      <w:szCs w:val="16"/>
    </w:rPr>
  </w:style>
  <w:style w:type="paragraph" w:styleId="CommentText">
    <w:name w:val="annotation text"/>
    <w:basedOn w:val="Normal"/>
    <w:link w:val="CommentTextChar"/>
    <w:uiPriority w:val="99"/>
    <w:unhideWhenUsed/>
    <w:rsid w:val="00F90F94"/>
    <w:pPr>
      <w:spacing w:after="360"/>
    </w:pPr>
    <w:rPr>
      <w:rFonts w:eastAsiaTheme="minorHAnsi"/>
      <w:color w:val="44546A" w:themeColor="text2"/>
      <w:sz w:val="20"/>
      <w:szCs w:val="20"/>
    </w:rPr>
  </w:style>
  <w:style w:type="character" w:customStyle="1" w:styleId="CommentTextChar">
    <w:name w:val="Comment Text Char"/>
    <w:basedOn w:val="DefaultParagraphFont"/>
    <w:link w:val="CommentText"/>
    <w:uiPriority w:val="99"/>
    <w:rsid w:val="00F90F94"/>
    <w:rPr>
      <w:rFonts w:eastAsiaTheme="minorHAnsi"/>
      <w:color w:val="44546A" w:themeColor="text2"/>
      <w:sz w:val="20"/>
      <w:szCs w:val="20"/>
    </w:rPr>
  </w:style>
  <w:style w:type="character" w:styleId="Strong">
    <w:name w:val="Strong"/>
    <w:basedOn w:val="DefaultParagraphFont"/>
    <w:uiPriority w:val="22"/>
    <w:qFormat/>
    <w:rsid w:val="004E7A72"/>
    <w:rPr>
      <w:b/>
      <w:bCs/>
    </w:rPr>
  </w:style>
  <w:style w:type="paragraph" w:customStyle="1" w:styleId="whitespace-normal">
    <w:name w:val="whitespace-normal"/>
    <w:basedOn w:val="Normal"/>
    <w:rsid w:val="004E7A72"/>
    <w:pPr>
      <w:spacing w:before="100" w:beforeAutospacing="1" w:after="100" w:afterAutospacing="1"/>
    </w:pPr>
  </w:style>
  <w:style w:type="paragraph" w:styleId="NormalWeb">
    <w:name w:val="Normal (Web)"/>
    <w:basedOn w:val="Normal"/>
    <w:uiPriority w:val="99"/>
    <w:semiHidden/>
    <w:unhideWhenUsed/>
    <w:rsid w:val="001B0A48"/>
    <w:pPr>
      <w:spacing w:before="100" w:beforeAutospacing="1" w:after="100" w:afterAutospacing="1"/>
    </w:pPr>
  </w:style>
  <w:style w:type="character" w:customStyle="1" w:styleId="apple-converted-space">
    <w:name w:val="apple-converted-space"/>
    <w:basedOn w:val="DefaultParagraphFont"/>
    <w:rsid w:val="001B0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644969">
      <w:bodyDiv w:val="1"/>
      <w:marLeft w:val="0"/>
      <w:marRight w:val="0"/>
      <w:marTop w:val="0"/>
      <w:marBottom w:val="0"/>
      <w:divBdr>
        <w:top w:val="none" w:sz="0" w:space="0" w:color="auto"/>
        <w:left w:val="none" w:sz="0" w:space="0" w:color="auto"/>
        <w:bottom w:val="none" w:sz="0" w:space="0" w:color="auto"/>
        <w:right w:val="none" w:sz="0" w:space="0" w:color="auto"/>
      </w:divBdr>
    </w:div>
    <w:div w:id="423840940">
      <w:bodyDiv w:val="1"/>
      <w:marLeft w:val="0"/>
      <w:marRight w:val="0"/>
      <w:marTop w:val="0"/>
      <w:marBottom w:val="0"/>
      <w:divBdr>
        <w:top w:val="none" w:sz="0" w:space="0" w:color="auto"/>
        <w:left w:val="none" w:sz="0" w:space="0" w:color="auto"/>
        <w:bottom w:val="none" w:sz="0" w:space="0" w:color="auto"/>
        <w:right w:val="none" w:sz="0" w:space="0" w:color="auto"/>
      </w:divBdr>
    </w:div>
    <w:div w:id="944654425">
      <w:bodyDiv w:val="1"/>
      <w:marLeft w:val="0"/>
      <w:marRight w:val="0"/>
      <w:marTop w:val="0"/>
      <w:marBottom w:val="0"/>
      <w:divBdr>
        <w:top w:val="none" w:sz="0" w:space="0" w:color="auto"/>
        <w:left w:val="none" w:sz="0" w:space="0" w:color="auto"/>
        <w:bottom w:val="none" w:sz="0" w:space="0" w:color="auto"/>
        <w:right w:val="none" w:sz="0" w:space="0" w:color="auto"/>
      </w:divBdr>
    </w:div>
    <w:div w:id="1458991594">
      <w:bodyDiv w:val="1"/>
      <w:marLeft w:val="0"/>
      <w:marRight w:val="0"/>
      <w:marTop w:val="0"/>
      <w:marBottom w:val="0"/>
      <w:divBdr>
        <w:top w:val="none" w:sz="0" w:space="0" w:color="auto"/>
        <w:left w:val="none" w:sz="0" w:space="0" w:color="auto"/>
        <w:bottom w:val="none" w:sz="0" w:space="0" w:color="auto"/>
        <w:right w:val="none" w:sz="0" w:space="0" w:color="auto"/>
      </w:divBdr>
    </w:div>
    <w:div w:id="210903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niewatsoniii/Library/Containers/com.microsoft.Word/Data/Library/Application%20Support/Microsoft/Office/16.0/DTS/Search/%7b609C8677-D604-2E43-B3CB-D87763A4FA82%7dtf04022105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48E87B5DEB79D47A130238D100A2ABF"/>
        <w:category>
          <w:name w:val="General"/>
          <w:gallery w:val="placeholder"/>
        </w:category>
        <w:types>
          <w:type w:val="bbPlcHdr"/>
        </w:types>
        <w:behaviors>
          <w:behavior w:val="content"/>
        </w:behaviors>
        <w:guid w:val="{60614A9C-3CA9-C044-B9D9-BD49B7F29797}"/>
      </w:docPartPr>
      <w:docPartBody>
        <w:p w:rsidR="009722CA" w:rsidRDefault="00000000">
          <w:pPr>
            <w:pStyle w:val="548E87B5DEB79D47A130238D100A2ABF"/>
          </w:pPr>
          <w:r>
            <w:t>Generally underlining should be used instead of italics, but if uncertain, consult submission guidelines.</w:t>
          </w:r>
        </w:p>
      </w:docPartBody>
    </w:docPart>
    <w:docPart>
      <w:docPartPr>
        <w:name w:val="21F0014DE6B3EA40B1EEBF282562B242"/>
        <w:category>
          <w:name w:val="General"/>
          <w:gallery w:val="placeholder"/>
        </w:category>
        <w:types>
          <w:type w:val="bbPlcHdr"/>
        </w:types>
        <w:behaviors>
          <w:behavior w:val="content"/>
        </w:behaviors>
        <w:guid w:val="{5F902F35-9B67-2E43-9C06-CFFFBE67F402}"/>
      </w:docPartPr>
      <w:docPartBody>
        <w:p w:rsidR="009722CA" w:rsidRDefault="00000000">
          <w:pPr>
            <w:pStyle w:val="21F0014DE6B3EA40B1EEBF282562B242"/>
          </w:pP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77"/>
    <w:rsid w:val="000425EE"/>
    <w:rsid w:val="00222099"/>
    <w:rsid w:val="006D71FC"/>
    <w:rsid w:val="00810A39"/>
    <w:rsid w:val="009722CA"/>
    <w:rsid w:val="00DA6977"/>
    <w:rsid w:val="00E75B09"/>
    <w:rsid w:val="00EA3E76"/>
    <w:rsid w:val="00EE0D5F"/>
    <w:rsid w:val="00EE4174"/>
    <w:rsid w:val="00F13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8E87B5DEB79D47A130238D100A2ABF">
    <w:name w:val="548E87B5DEB79D47A130238D100A2ABF"/>
  </w:style>
  <w:style w:type="paragraph" w:customStyle="1" w:styleId="21F0014DE6B3EA40B1EEBF282562B242">
    <w:name w:val="21F0014DE6B3EA40B1EEBF282562B2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Story manuscrip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{609C8677-D604-2E43-B3CB-D87763A4FA82}tf04022105_win32.dotx</Template>
  <TotalTime>0</TotalTime>
  <Pages>1</Pages>
  <Words>8299</Words>
  <Characters>47309</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dc:description>THE “RATCHET” PEOPLE’S GUIDE TO FINANCIAL WELLNESS
INTRODUCTION</dc:description>
  <cp:lastModifiedBy>Johnnie Watson</cp:lastModifiedBy>
  <cp:revision>2</cp:revision>
  <dcterms:created xsi:type="dcterms:W3CDTF">2025-08-25T18:32:00Z</dcterms:created>
  <dcterms:modified xsi:type="dcterms:W3CDTF">2025-08-25T18:32:00Z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